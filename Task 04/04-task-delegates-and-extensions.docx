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76377" w14:textId="77777777" w:rsidR="00343E07" w:rsidRDefault="00343E07" w:rsidP="0040467B">
      <w:pPr>
        <w:pStyle w:val="a2"/>
      </w:pPr>
    </w:p>
    <w:p w14:paraId="7FD76378" w14:textId="77777777" w:rsidR="00343E07" w:rsidRDefault="00343E07" w:rsidP="0040467B">
      <w:pPr>
        <w:pStyle w:val="a2"/>
      </w:pPr>
    </w:p>
    <w:p w14:paraId="7FD76379" w14:textId="77777777" w:rsidR="00343E07" w:rsidRDefault="00343E07" w:rsidP="0040467B">
      <w:pPr>
        <w:pStyle w:val="a2"/>
      </w:pPr>
    </w:p>
    <w:p w14:paraId="7FD7637A" w14:textId="77777777" w:rsidR="00343E07" w:rsidRDefault="00343E07" w:rsidP="0040467B">
      <w:pPr>
        <w:pStyle w:val="a2"/>
      </w:pPr>
    </w:p>
    <w:p w14:paraId="7FD7637B" w14:textId="77777777" w:rsidR="00343E07" w:rsidRDefault="00343E07" w:rsidP="0040467B">
      <w:pPr>
        <w:pStyle w:val="a2"/>
      </w:pPr>
    </w:p>
    <w:p w14:paraId="7FD7637C" w14:textId="77777777" w:rsidR="00343E07" w:rsidRDefault="00343E07" w:rsidP="0040467B">
      <w:pPr>
        <w:pStyle w:val="a2"/>
      </w:pPr>
    </w:p>
    <w:p w14:paraId="7FD7637D" w14:textId="77777777" w:rsidR="00343E07" w:rsidRDefault="00343E07" w:rsidP="0040467B">
      <w:pPr>
        <w:pStyle w:val="a2"/>
      </w:pPr>
    </w:p>
    <w:p w14:paraId="7FD7637E" w14:textId="77777777" w:rsidR="00343E07" w:rsidRPr="00343E07" w:rsidRDefault="00343E07" w:rsidP="0040467B">
      <w:pPr>
        <w:pStyle w:val="a2"/>
      </w:pPr>
    </w:p>
    <w:p w14:paraId="7FD7637F" w14:textId="77777777" w:rsidR="00343E07" w:rsidRDefault="00343E07" w:rsidP="0040467B">
      <w:pPr>
        <w:pStyle w:val="a2"/>
      </w:pPr>
    </w:p>
    <w:p w14:paraId="7FD76380" w14:textId="77777777" w:rsidR="00222DC3" w:rsidRPr="00114D08" w:rsidRDefault="00343E07" w:rsidP="0040467B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7FD763A4" wp14:editId="7FD763A5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7FD76383" w14:textId="77777777" w:rsidTr="003A184A">
        <w:trPr>
          <w:trHeight w:val="1583"/>
        </w:trPr>
        <w:tc>
          <w:tcPr>
            <w:tcW w:w="9359" w:type="dxa"/>
          </w:tcPr>
          <w:p w14:paraId="7FD76381" w14:textId="77777777" w:rsidR="008B3B7F" w:rsidRPr="007F4104" w:rsidRDefault="003718F0" w:rsidP="007F4104">
            <w:pPr>
              <w:pStyle w:val="af7"/>
            </w:pPr>
            <w:fldSimple w:instr=" DOCPROPERTY  Subject  \* MERGEFORMAT ">
              <w:r w:rsidR="001B3E3A">
                <w:t>Task 04</w:t>
              </w:r>
            </w:fldSimple>
          </w:p>
          <w:p w14:paraId="7FD76382" w14:textId="77777777" w:rsidR="008B3B7F" w:rsidRPr="00114D08" w:rsidRDefault="003718F0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1B3E3A">
                <w:t>Delegates and Extensions</w:t>
              </w:r>
            </w:fldSimple>
          </w:p>
        </w:tc>
      </w:tr>
      <w:tr w:rsidR="007074E7" w:rsidRPr="00114D08" w14:paraId="7FD76385" w14:textId="77777777" w:rsidTr="003A184A">
        <w:tc>
          <w:tcPr>
            <w:tcW w:w="9359" w:type="dxa"/>
          </w:tcPr>
          <w:p w14:paraId="31360F86" w14:textId="77777777" w:rsidR="007074E7" w:rsidRDefault="003718F0" w:rsidP="00DF1FC8">
            <w:pPr>
              <w:pStyle w:val="ProjectName"/>
            </w:pPr>
            <w:fldSimple w:instr=" DOCPROPERTY  PID  \* MERGEFORMAT ">
              <w:r w:rsidR="001B3E3A">
                <w:t>EPM-FARM</w:t>
              </w:r>
            </w:fldSimple>
          </w:p>
          <w:p w14:paraId="15B98AF5" w14:textId="77777777" w:rsidR="00D5374E" w:rsidRDefault="00D5374E" w:rsidP="00DF1FC8">
            <w:pPr>
              <w:pStyle w:val="ProjectName"/>
            </w:pPr>
          </w:p>
          <w:p w14:paraId="7FD76384" w14:textId="783F0620" w:rsidR="00D5374E" w:rsidRDefault="00D5374E" w:rsidP="00DF1FC8">
            <w:pPr>
              <w:pStyle w:val="ProjectName"/>
            </w:pPr>
            <w:r>
              <w:t>DEADLINE: 29.07, 21:00</w:t>
            </w:r>
          </w:p>
        </w:tc>
      </w:tr>
    </w:tbl>
    <w:p w14:paraId="7FD76386" w14:textId="77777777" w:rsidR="00A01F87" w:rsidRDefault="00A01F87" w:rsidP="0040467B">
      <w:pPr>
        <w:pStyle w:val="a2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7FD76387" w14:textId="77777777" w:rsidR="00EC0172" w:rsidRDefault="00EC0172" w:rsidP="0040467B">
      <w:pPr>
        <w:pStyle w:val="a2"/>
      </w:pPr>
    </w:p>
    <w:p w14:paraId="7FD76388" w14:textId="77777777" w:rsidR="00E22282" w:rsidRPr="00FD4DDE" w:rsidRDefault="0074425F" w:rsidP="0074425F">
      <w:pPr>
        <w:pStyle w:val="20"/>
      </w:pPr>
      <w:r>
        <w:t>Custom sort</w:t>
      </w:r>
    </w:p>
    <w:p w14:paraId="7FE7F12E" w14:textId="63C90F10" w:rsidR="00630D45" w:rsidRDefault="0074425F" w:rsidP="0040467B">
      <w:pPr>
        <w:pStyle w:val="a2"/>
        <w:rPr>
          <w:lang w:val="ru-RU"/>
        </w:rPr>
      </w:pPr>
      <w:r w:rsidRPr="0074425F">
        <w:rPr>
          <w:lang w:val="ru-RU"/>
        </w:rPr>
        <w:t>Написать метод, реализующий упорядочивание массива произвольного типа. Принцип сравнения двух элементов должен передаваться в</w:t>
      </w:r>
      <w:r w:rsidR="00D753AF">
        <w:rPr>
          <w:lang w:val="ru-RU"/>
        </w:rPr>
        <w:t xml:space="preserve"> этот</w:t>
      </w:r>
      <w:r w:rsidR="009430F4">
        <w:rPr>
          <w:lang w:val="ru-RU"/>
        </w:rPr>
        <w:t xml:space="preserve"> метод </w:t>
      </w:r>
      <w:proofErr w:type="gramStart"/>
      <w:r w:rsidR="009430F4">
        <w:rPr>
          <w:lang w:val="ru-RU"/>
        </w:rPr>
        <w:t>через делегат</w:t>
      </w:r>
      <w:proofErr w:type="gramEnd"/>
      <w:r w:rsidR="009430F4">
        <w:rPr>
          <w:lang w:val="ru-RU"/>
        </w:rPr>
        <w:t>.</w:t>
      </w:r>
      <w:bookmarkStart w:id="0" w:name="_GoBack"/>
      <w:bookmarkEnd w:id="0"/>
    </w:p>
    <w:p w14:paraId="7FD76389" w14:textId="340C6001" w:rsidR="00532D0E" w:rsidRPr="00D753AF" w:rsidRDefault="00630D45" w:rsidP="0040467B">
      <w:pPr>
        <w:pStyle w:val="a2"/>
        <w:rPr>
          <w:lang w:val="ru-RU"/>
        </w:rPr>
      </w:pPr>
      <w:r>
        <w:rPr>
          <w:lang w:val="ru-RU"/>
        </w:rPr>
        <w:t>(</w:t>
      </w:r>
      <w:r w:rsidR="0074425F" w:rsidRPr="0074425F">
        <w:rPr>
          <w:lang w:val="ru-RU"/>
        </w:rPr>
        <w:t xml:space="preserve">Стандартные инструменты типа Array.Sort и </w:t>
      </w:r>
      <w:proofErr w:type="spellStart"/>
      <w:r w:rsidR="0074425F" w:rsidRPr="0074425F">
        <w:rPr>
          <w:lang w:val="ru-RU"/>
        </w:rPr>
        <w:t>IComparable</w:t>
      </w:r>
      <w:proofErr w:type="spellEnd"/>
      <w:r w:rsidR="0074425F" w:rsidRPr="0074425F">
        <w:rPr>
          <w:lang w:val="ru-RU"/>
        </w:rPr>
        <w:t xml:space="preserve"> не использовать.</w:t>
      </w:r>
      <w:r>
        <w:rPr>
          <w:lang w:val="ru-RU"/>
        </w:rPr>
        <w:t>)</w:t>
      </w:r>
    </w:p>
    <w:p w14:paraId="7FD7638A" w14:textId="77777777" w:rsidR="00C35761" w:rsidRDefault="0074425F" w:rsidP="0074425F">
      <w:pPr>
        <w:pStyle w:val="20"/>
      </w:pPr>
      <w:r>
        <w:t>Custom sort demo</w:t>
      </w:r>
    </w:p>
    <w:p w14:paraId="7FD7638B" w14:textId="77777777" w:rsidR="00C35761" w:rsidRDefault="0074425F" w:rsidP="0040467B">
      <w:pPr>
        <w:pStyle w:val="a2"/>
        <w:rPr>
          <w:lang w:val="ru-RU"/>
        </w:rPr>
      </w:pPr>
      <w:r w:rsidRPr="0074425F">
        <w:rPr>
          <w:lang w:val="ru-RU"/>
        </w:rPr>
        <w:t>Продемонстрировать работу метода, упорядочив массив строк по возрастанию длины. Строки равной длины между собой упорядочивать в алфавитном порядке.</w:t>
      </w:r>
    </w:p>
    <w:p w14:paraId="7FD7638C" w14:textId="77777777" w:rsidR="00C35761" w:rsidRDefault="0074425F" w:rsidP="0074425F">
      <w:pPr>
        <w:pStyle w:val="20"/>
      </w:pPr>
      <w:r>
        <w:t>Sorting unit</w:t>
      </w:r>
    </w:p>
    <w:p w14:paraId="7FD7638D" w14:textId="77777777" w:rsidR="0074425F" w:rsidRPr="0074425F" w:rsidRDefault="0074425F" w:rsidP="0074425F">
      <w:pPr>
        <w:pStyle w:val="a2"/>
        <w:rPr>
          <w:lang w:val="ru-RU"/>
        </w:rPr>
      </w:pPr>
      <w:r w:rsidRPr="0074425F">
        <w:rPr>
          <w:lang w:val="ru-RU"/>
        </w:rPr>
        <w:t>Написать модуль сортировки, включающий в себя:</w:t>
      </w:r>
    </w:p>
    <w:p w14:paraId="7FD7638E" w14:textId="77777777" w:rsidR="0074425F" w:rsidRPr="0074425F" w:rsidRDefault="0074425F" w:rsidP="0074425F">
      <w:pPr>
        <w:pStyle w:val="a0"/>
        <w:rPr>
          <w:lang w:val="ru-RU"/>
        </w:rPr>
      </w:pPr>
      <w:r w:rsidRPr="0074425F">
        <w:rPr>
          <w:lang w:val="ru-RU"/>
        </w:rPr>
        <w:t xml:space="preserve">Метод сортировки из задания </w:t>
      </w:r>
      <w:r>
        <w:t>4</w:t>
      </w:r>
      <w:r w:rsidRPr="0074425F">
        <w:rPr>
          <w:lang w:val="ru-RU"/>
        </w:rPr>
        <w:t>.1;</w:t>
      </w:r>
    </w:p>
    <w:p w14:paraId="7FD7638F" w14:textId="77777777" w:rsidR="0074425F" w:rsidRPr="0074425F" w:rsidRDefault="0074425F" w:rsidP="0074425F">
      <w:pPr>
        <w:pStyle w:val="a0"/>
        <w:rPr>
          <w:lang w:val="ru-RU"/>
        </w:rPr>
      </w:pPr>
      <w:r w:rsidRPr="0074425F">
        <w:rPr>
          <w:lang w:val="ru-RU"/>
        </w:rPr>
        <w:t>Метод, позволяющий запустить в сортировку в отдельном потоке выполнения;</w:t>
      </w:r>
    </w:p>
    <w:p w14:paraId="7FD76390" w14:textId="77777777" w:rsidR="0074425F" w:rsidRPr="0074425F" w:rsidRDefault="0074425F" w:rsidP="0074425F">
      <w:pPr>
        <w:pStyle w:val="a0"/>
        <w:rPr>
          <w:lang w:val="ru-RU"/>
        </w:rPr>
      </w:pPr>
      <w:r w:rsidRPr="0074425F">
        <w:rPr>
          <w:lang w:val="ru-RU"/>
        </w:rPr>
        <w:t>Событие, сигнализирующее о завершении сортировки.</w:t>
      </w:r>
    </w:p>
    <w:p w14:paraId="7FD76391" w14:textId="77777777" w:rsidR="00C35761" w:rsidRDefault="0074425F" w:rsidP="00151E7E">
      <w:pPr>
        <w:pStyle w:val="a0"/>
        <w:numPr>
          <w:ilvl w:val="0"/>
          <w:numId w:val="0"/>
        </w:numPr>
        <w:rPr>
          <w:lang w:val="ru-RU"/>
        </w:rPr>
      </w:pPr>
      <w:r w:rsidRPr="0074425F">
        <w:rPr>
          <w:lang w:val="ru-RU"/>
        </w:rPr>
        <w:t>Продемонстрировать работу модуля в многопоточном режиме.</w:t>
      </w:r>
    </w:p>
    <w:p w14:paraId="7FD76392" w14:textId="77777777" w:rsidR="0074425F" w:rsidRDefault="0074425F" w:rsidP="0074425F">
      <w:pPr>
        <w:pStyle w:val="20"/>
      </w:pPr>
      <w:r>
        <w:t>Number array sum</w:t>
      </w:r>
    </w:p>
    <w:p w14:paraId="7FD76393" w14:textId="77777777" w:rsidR="0074425F" w:rsidRDefault="0074425F" w:rsidP="0074425F">
      <w:pPr>
        <w:pStyle w:val="a2"/>
        <w:rPr>
          <w:lang w:val="ru-RU"/>
        </w:rPr>
      </w:pPr>
      <w:r w:rsidRPr="0074425F">
        <w:rPr>
          <w:lang w:val="ru-RU"/>
        </w:rPr>
        <w:t>Расширить массивы чисел методом, позволяющим найти их сумму.</w:t>
      </w:r>
    </w:p>
    <w:p w14:paraId="7FD76394" w14:textId="77777777" w:rsidR="0074425F" w:rsidRDefault="0074425F" w:rsidP="0074425F">
      <w:pPr>
        <w:pStyle w:val="20"/>
      </w:pPr>
      <w:r>
        <w:t>To int or not to int?</w:t>
      </w:r>
    </w:p>
    <w:p w14:paraId="7FD76395" w14:textId="77777777" w:rsidR="0074425F" w:rsidRPr="0074425F" w:rsidRDefault="0074425F" w:rsidP="0074425F">
      <w:pPr>
        <w:pStyle w:val="a2"/>
        <w:rPr>
          <w:lang w:val="ru-RU"/>
        </w:rPr>
      </w:pPr>
      <w:r w:rsidRPr="0074425F">
        <w:rPr>
          <w:lang w:val="ru-RU"/>
        </w:rPr>
        <w:t>Расширить строку методом, определяющим, является ли она положительным целым числом. Стандартные методы преобразования строки в число (Parse и т.п.) не использовать.</w:t>
      </w:r>
    </w:p>
    <w:p w14:paraId="7FD76396" w14:textId="77777777" w:rsidR="0074425F" w:rsidRDefault="0074425F" w:rsidP="0074425F">
      <w:pPr>
        <w:pStyle w:val="20"/>
      </w:pPr>
      <w:r>
        <w:t>I seek you</w:t>
      </w:r>
    </w:p>
    <w:p w14:paraId="7FD76397" w14:textId="77777777" w:rsidR="0074425F" w:rsidRPr="0074425F" w:rsidRDefault="0074425F" w:rsidP="0074425F">
      <w:pPr>
        <w:pStyle w:val="a2"/>
        <w:rPr>
          <w:lang w:val="ru-RU"/>
        </w:rPr>
      </w:pPr>
      <w:r w:rsidRPr="0074425F">
        <w:rPr>
          <w:lang w:val="ru-RU"/>
        </w:rPr>
        <w:t>Написать методы поиска элементов в массиве (например, поиск всех положительных элементов) в виде:</w:t>
      </w:r>
    </w:p>
    <w:p w14:paraId="7FD76398" w14:textId="77777777" w:rsidR="0074425F" w:rsidRPr="0074425F" w:rsidRDefault="0074425F" w:rsidP="0074425F">
      <w:pPr>
        <w:pStyle w:val="a0"/>
        <w:numPr>
          <w:ilvl w:val="0"/>
          <w:numId w:val="23"/>
        </w:numPr>
        <w:rPr>
          <w:lang w:val="ru-RU"/>
        </w:rPr>
      </w:pPr>
      <w:r w:rsidRPr="0074425F">
        <w:rPr>
          <w:lang w:val="ru-RU"/>
        </w:rPr>
        <w:t>метода, непосредственно реализующего поиск;</w:t>
      </w:r>
    </w:p>
    <w:p w14:paraId="7FD76399" w14:textId="77777777" w:rsidR="0074425F" w:rsidRPr="0074425F" w:rsidRDefault="0074425F" w:rsidP="0074425F">
      <w:pPr>
        <w:pStyle w:val="a0"/>
        <w:rPr>
          <w:lang w:val="ru-RU"/>
        </w:rPr>
      </w:pPr>
      <w:r w:rsidRPr="0074425F">
        <w:rPr>
          <w:lang w:val="ru-RU"/>
        </w:rPr>
        <w:t>метода, которому условие поиска передаётся через экземпляр делегата;</w:t>
      </w:r>
    </w:p>
    <w:p w14:paraId="7FD7639A" w14:textId="77777777" w:rsidR="0074425F" w:rsidRPr="0074425F" w:rsidRDefault="0074425F" w:rsidP="0074425F">
      <w:pPr>
        <w:pStyle w:val="a0"/>
        <w:rPr>
          <w:lang w:val="ru-RU"/>
        </w:rPr>
      </w:pPr>
      <w:r w:rsidRPr="0074425F">
        <w:rPr>
          <w:lang w:val="ru-RU"/>
        </w:rPr>
        <w:t>метода, которому условие поиска передаётся через делегат в виде анонимного метода;</w:t>
      </w:r>
    </w:p>
    <w:p w14:paraId="7FD7639B" w14:textId="77777777" w:rsidR="0074425F" w:rsidRPr="0074425F" w:rsidRDefault="0074425F" w:rsidP="0074425F">
      <w:pPr>
        <w:pStyle w:val="a0"/>
        <w:rPr>
          <w:lang w:val="ru-RU"/>
        </w:rPr>
      </w:pPr>
      <w:r w:rsidRPr="0074425F">
        <w:rPr>
          <w:lang w:val="ru-RU"/>
        </w:rPr>
        <w:t>метода, которому условие поиска передаётся через делегат в виде лямбда-выражения;</w:t>
      </w:r>
    </w:p>
    <w:p w14:paraId="7FD763A3" w14:textId="32169AC8" w:rsidR="00321D68" w:rsidRPr="00D5374E" w:rsidRDefault="0074425F" w:rsidP="00D5374E">
      <w:pPr>
        <w:pStyle w:val="a0"/>
        <w:rPr>
          <w:lang w:val="ru-RU"/>
        </w:rPr>
      </w:pPr>
      <w:r w:rsidRPr="0074425F">
        <w:rPr>
          <w:lang w:val="ru-RU"/>
        </w:rPr>
        <w:t>LINQ-выражения</w:t>
      </w:r>
    </w:p>
    <w:sectPr w:rsidR="00321D68" w:rsidRPr="00D5374E" w:rsidSect="005B4AE6">
      <w:footerReference w:type="default" r:id="rId1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01B86" w14:textId="77777777" w:rsidR="00660876" w:rsidRDefault="00660876">
      <w:r>
        <w:separator/>
      </w:r>
    </w:p>
  </w:endnote>
  <w:endnote w:type="continuationSeparator" w:id="0">
    <w:p w14:paraId="61245114" w14:textId="77777777" w:rsidR="00660876" w:rsidRDefault="00660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763B1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7FD763B3" w14:textId="77777777" w:rsidTr="009410B3">
      <w:tc>
        <w:tcPr>
          <w:tcW w:w="8472" w:type="dxa"/>
        </w:tcPr>
        <w:p w14:paraId="7FD763B2" w14:textId="230AA467" w:rsidR="00AF3313" w:rsidRDefault="003718F0" w:rsidP="00673DBC">
          <w:fldSimple w:instr=" DOCPROPERTY  Classification  \* MERGEFORMAT ">
            <w:r w:rsidR="005942BF">
              <w:t>CONFIDENTIAL</w:t>
            </w:r>
          </w:fldSimple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137C08">
            <w:rPr>
              <w:noProof/>
            </w:rPr>
            <w:t>July 25, 2019</w:t>
          </w:r>
          <w:r w:rsidR="00AF3313">
            <w:fldChar w:fldCharType="end"/>
          </w:r>
          <w:r w:rsidR="00AF3313">
            <w:tab/>
          </w:r>
        </w:p>
      </w:tc>
    </w:tr>
  </w:tbl>
  <w:p w14:paraId="7FD763B4" w14:textId="77777777" w:rsidR="00410D49" w:rsidRDefault="00AF3313" w:rsidP="00673DBC"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FD763C3" wp14:editId="7FD763C4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7FD763B7" w14:textId="77777777" w:rsidTr="00673DBC">
      <w:tc>
        <w:tcPr>
          <w:tcW w:w="1526" w:type="dxa"/>
          <w:vAlign w:val="center"/>
        </w:tcPr>
        <w:p w14:paraId="7FD763B5" w14:textId="77777777"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7FD763B6" w14:textId="77777777"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7FD763B9" w14:textId="77777777" w:rsidTr="00673DBC">
      <w:tc>
        <w:tcPr>
          <w:tcW w:w="9139" w:type="dxa"/>
          <w:gridSpan w:val="2"/>
        </w:tcPr>
        <w:p w14:paraId="7FD763B8" w14:textId="74C0D596" w:rsidR="001F1D2E" w:rsidRDefault="003718F0" w:rsidP="007F4104">
          <w:pPr>
            <w:pStyle w:val="a8"/>
          </w:pPr>
          <w:fldSimple w:instr=" DOCPROPERTY  Classification  \* MERGEFORMAT ">
            <w:r w:rsidR="005942BF">
              <w:t>CONFIDENTIAL</w:t>
            </w:r>
          </w:fldSimple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fldSimple w:instr=" DOCPROPERTY  &quot;Approval Date&quot;  \* MERGEFORMAT ">
            <w:r w:rsidR="005942BF">
              <w:t>2015-09-28</w:t>
            </w:r>
          </w:fldSimple>
        </w:p>
      </w:tc>
    </w:tr>
  </w:tbl>
  <w:p w14:paraId="7FD763BA" w14:textId="77777777" w:rsidR="008F627C" w:rsidRPr="005B4AE6" w:rsidRDefault="001F1D2E" w:rsidP="007F4104">
    <w:pPr>
      <w:pStyle w:val="a8"/>
    </w:pPr>
    <w:r w:rsidRPr="00DF38F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FD763C5" wp14:editId="7FD763C6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763BB" w14:textId="4F99B4CA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9430F4">
      <w:rPr>
        <w:rStyle w:val="af"/>
        <w:rFonts w:eastAsia="MS Gothic"/>
        <w:noProof/>
        <w:sz w:val="18"/>
        <w:szCs w:val="18"/>
      </w:rPr>
      <w:t>2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FD763BD" w14:textId="77777777" w:rsidTr="005B4AE6">
      <w:tc>
        <w:tcPr>
          <w:tcW w:w="8472" w:type="dxa"/>
        </w:tcPr>
        <w:p w14:paraId="7FD763BC" w14:textId="72BDA1C3" w:rsidR="00DF38F2" w:rsidRDefault="003718F0" w:rsidP="007F4104">
          <w:pPr>
            <w:pStyle w:val="a8"/>
          </w:pPr>
          <w:fldSimple w:instr=" DOCPROPERTY  Classification  \* MERGEFORMAT ">
            <w:r w:rsidR="005942BF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fldSimple w:instr=" DOCPROPERTY  &quot;Approval Date&quot;  \* MERGEFORMAT ">
            <w:r w:rsidR="005942BF">
              <w:t>2015-09-28</w:t>
            </w:r>
          </w:fldSimple>
          <w:r w:rsidR="00DF38F2">
            <w:tab/>
          </w:r>
        </w:p>
      </w:tc>
    </w:tr>
  </w:tbl>
  <w:p w14:paraId="7FD763BE" w14:textId="77777777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FD763C7" wp14:editId="7FD763C8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71A9A" w14:textId="77777777" w:rsidR="00660876" w:rsidRDefault="00660876">
      <w:r>
        <w:separator/>
      </w:r>
    </w:p>
  </w:footnote>
  <w:footnote w:type="continuationSeparator" w:id="0">
    <w:p w14:paraId="43DCCDDF" w14:textId="77777777" w:rsidR="00660876" w:rsidRDefault="00660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14:paraId="7FD763AC" w14:textId="77777777" w:rsidTr="001F3654">
      <w:tc>
        <w:tcPr>
          <w:tcW w:w="8121" w:type="dxa"/>
        </w:tcPr>
        <w:p w14:paraId="7FD763AA" w14:textId="4D02639A" w:rsidR="00081986" w:rsidRDefault="003718F0" w:rsidP="007F4104">
          <w:pPr>
            <w:pStyle w:val="ab"/>
          </w:pPr>
          <w:fldSimple w:instr=" DOCPROPERTY  Title  \* MERGEFORMAT ">
            <w:r w:rsidR="005942BF">
              <w:t>Delegates and Extensions</w:t>
            </w:r>
          </w:fldSimple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7FD763AB" w14:textId="77777777" w:rsidR="00081986" w:rsidRPr="006B596A" w:rsidRDefault="00081986" w:rsidP="007F4104">
          <w:pPr>
            <w:pStyle w:val="ab"/>
          </w:pPr>
        </w:p>
      </w:tc>
    </w:tr>
    <w:tr w:rsidR="00081986" w:rsidRPr="00347AA1" w14:paraId="7FD763AF" w14:textId="77777777" w:rsidTr="004B110A">
      <w:trPr>
        <w:trHeight w:val="340"/>
      </w:trPr>
      <w:tc>
        <w:tcPr>
          <w:tcW w:w="8121" w:type="dxa"/>
        </w:tcPr>
        <w:p w14:paraId="7FD763AD" w14:textId="66AF9E69" w:rsidR="00081986" w:rsidRDefault="00081986" w:rsidP="007F4104">
          <w:pPr>
            <w:pStyle w:val="ab"/>
          </w:pPr>
          <w:r w:rsidRPr="009618CB">
            <w:t xml:space="preserve">PID: </w:t>
          </w:r>
          <w:fldSimple w:instr=" DOCPROPERTY  PID  \* MERGEFORMAT ">
            <w:r w:rsidR="005942BF">
              <w:t>EPM-FARM</w:t>
            </w:r>
          </w:fldSimple>
        </w:p>
      </w:tc>
      <w:tc>
        <w:tcPr>
          <w:tcW w:w="1485" w:type="dxa"/>
        </w:tcPr>
        <w:p w14:paraId="7FD763AE" w14:textId="77777777"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 wp14:anchorId="7FD763BF" wp14:editId="7FD763C0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763B0" w14:textId="77777777" w:rsidR="005D4824" w:rsidRPr="005B4AE6" w:rsidRDefault="0033141B" w:rsidP="007F4104">
    <w:pPr>
      <w:pStyle w:val="ab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FD763C1" wp14:editId="7FD763C2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432A8"/>
    <w:multiLevelType w:val="hybridMultilevel"/>
    <w:tmpl w:val="6B5AC6C0"/>
    <w:lvl w:ilvl="0" w:tplc="389E521C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00C12"/>
    <w:multiLevelType w:val="hybridMultilevel"/>
    <w:tmpl w:val="A20A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BFC7161"/>
    <w:multiLevelType w:val="multilevel"/>
    <w:tmpl w:val="81DAFCBA"/>
    <w:lvl w:ilvl="0">
      <w:start w:val="4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5"/>
  </w:num>
  <w:num w:numId="5">
    <w:abstractNumId w:val="4"/>
  </w:num>
  <w:num w:numId="6">
    <w:abstractNumId w:val="1"/>
  </w:num>
  <w:num w:numId="7">
    <w:abstractNumId w:val="16"/>
  </w:num>
  <w:num w:numId="8">
    <w:abstractNumId w:val="5"/>
  </w:num>
  <w:num w:numId="9">
    <w:abstractNumId w:val="2"/>
  </w:num>
  <w:num w:numId="10">
    <w:abstractNumId w:val="10"/>
  </w:num>
  <w:num w:numId="11">
    <w:abstractNumId w:val="17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9"/>
  </w:num>
  <w:num w:numId="17">
    <w:abstractNumId w:val="6"/>
  </w:num>
  <w:num w:numId="18">
    <w:abstractNumId w:val="14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D22DF"/>
    <w:rsid w:val="000D29D2"/>
    <w:rsid w:val="000D4695"/>
    <w:rsid w:val="000E0449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37C08"/>
    <w:rsid w:val="00151E7E"/>
    <w:rsid w:val="00152FE3"/>
    <w:rsid w:val="0015371B"/>
    <w:rsid w:val="00157D70"/>
    <w:rsid w:val="00160F34"/>
    <w:rsid w:val="001619D5"/>
    <w:rsid w:val="00162437"/>
    <w:rsid w:val="00171785"/>
    <w:rsid w:val="00173FBC"/>
    <w:rsid w:val="00177717"/>
    <w:rsid w:val="0019455F"/>
    <w:rsid w:val="001A61F9"/>
    <w:rsid w:val="001A7FA5"/>
    <w:rsid w:val="001B1DCA"/>
    <w:rsid w:val="001B3E3A"/>
    <w:rsid w:val="001B6B1E"/>
    <w:rsid w:val="001D0EBF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02C1"/>
    <w:rsid w:val="0029170D"/>
    <w:rsid w:val="002923D7"/>
    <w:rsid w:val="002A713E"/>
    <w:rsid w:val="002A7951"/>
    <w:rsid w:val="002C4DDC"/>
    <w:rsid w:val="002C5F65"/>
    <w:rsid w:val="002D0877"/>
    <w:rsid w:val="002D238E"/>
    <w:rsid w:val="002F1996"/>
    <w:rsid w:val="002F27DD"/>
    <w:rsid w:val="002F5D7B"/>
    <w:rsid w:val="00301A73"/>
    <w:rsid w:val="003144F5"/>
    <w:rsid w:val="00315998"/>
    <w:rsid w:val="00321D68"/>
    <w:rsid w:val="0033141B"/>
    <w:rsid w:val="00331A15"/>
    <w:rsid w:val="0033495D"/>
    <w:rsid w:val="00336468"/>
    <w:rsid w:val="003438DB"/>
    <w:rsid w:val="00343BCF"/>
    <w:rsid w:val="00343E07"/>
    <w:rsid w:val="00347AA1"/>
    <w:rsid w:val="003500CF"/>
    <w:rsid w:val="00350EFC"/>
    <w:rsid w:val="003534EA"/>
    <w:rsid w:val="003609E8"/>
    <w:rsid w:val="003718F0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C791E"/>
    <w:rsid w:val="003D1F28"/>
    <w:rsid w:val="003E11A5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2BF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0D45"/>
    <w:rsid w:val="00633383"/>
    <w:rsid w:val="006341C4"/>
    <w:rsid w:val="0065035F"/>
    <w:rsid w:val="0065130F"/>
    <w:rsid w:val="0065513D"/>
    <w:rsid w:val="00660876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07697"/>
    <w:rsid w:val="007124C3"/>
    <w:rsid w:val="00713C48"/>
    <w:rsid w:val="007161C7"/>
    <w:rsid w:val="0072682A"/>
    <w:rsid w:val="0074425F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1D87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0C49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CE9"/>
    <w:rsid w:val="008E5E15"/>
    <w:rsid w:val="008F627C"/>
    <w:rsid w:val="00920D74"/>
    <w:rsid w:val="009212C7"/>
    <w:rsid w:val="00932D17"/>
    <w:rsid w:val="00936502"/>
    <w:rsid w:val="009430F4"/>
    <w:rsid w:val="009515D3"/>
    <w:rsid w:val="00953AD1"/>
    <w:rsid w:val="009618CB"/>
    <w:rsid w:val="00964F64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287B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974EA"/>
    <w:rsid w:val="00BB0780"/>
    <w:rsid w:val="00BC4BBC"/>
    <w:rsid w:val="00BC6D7F"/>
    <w:rsid w:val="00BD0CC9"/>
    <w:rsid w:val="00BE4191"/>
    <w:rsid w:val="00BE7F18"/>
    <w:rsid w:val="00BF76DB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26D4F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0746"/>
    <w:rsid w:val="00CD283F"/>
    <w:rsid w:val="00CD7FAA"/>
    <w:rsid w:val="00D066D7"/>
    <w:rsid w:val="00D06E40"/>
    <w:rsid w:val="00D27C46"/>
    <w:rsid w:val="00D32BC5"/>
    <w:rsid w:val="00D454F0"/>
    <w:rsid w:val="00D5374E"/>
    <w:rsid w:val="00D627FC"/>
    <w:rsid w:val="00D639FE"/>
    <w:rsid w:val="00D753AF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17635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6324F"/>
    <w:rsid w:val="00F8413B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D76377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74425F"/>
    <w:pPr>
      <w:numPr>
        <w:ilvl w:val="1"/>
        <w:numId w:val="1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74425F"/>
    <w:pPr>
      <w:numPr>
        <w:numId w:val="8"/>
      </w:num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74425F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4C222-09A6-4F0D-9930-9312C37A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244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Delegates and Extensions</vt:lpstr>
      <vt:lpstr>Delegates and Extensions</vt:lpstr>
    </vt:vector>
  </TitlesOfParts>
  <Manager/>
  <Company>EPAM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Delegates and Extensions</dc:title>
  <dc:subject>Task 04</dc:subject>
  <dc:creator>Dmitry Vereskun</dc:creator>
  <cp:keywords/>
  <dc:description/>
  <cp:lastModifiedBy>VODOROD</cp:lastModifiedBy>
  <cp:revision>5</cp:revision>
  <cp:lastPrinted>2017-03-24T22:39:00Z</cp:lastPrinted>
  <dcterms:created xsi:type="dcterms:W3CDTF">2019-07-25T08:43:00Z</dcterms:created>
  <dcterms:modified xsi:type="dcterms:W3CDTF">2019-07-28T14:22:00Z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EPM-FARM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