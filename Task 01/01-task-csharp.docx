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7CEF" w14:textId="77777777" w:rsidR="00343E07" w:rsidRDefault="00343E07" w:rsidP="0040467B">
      <w:pPr>
        <w:pStyle w:val="a2"/>
      </w:pPr>
    </w:p>
    <w:p w14:paraId="1C287CF0" w14:textId="77777777" w:rsidR="00343E07" w:rsidRDefault="00343E07" w:rsidP="0040467B">
      <w:pPr>
        <w:pStyle w:val="a2"/>
      </w:pPr>
    </w:p>
    <w:p w14:paraId="1C287CF1" w14:textId="77777777" w:rsidR="00343E07" w:rsidRDefault="00343E07" w:rsidP="0040467B">
      <w:pPr>
        <w:pStyle w:val="a2"/>
      </w:pPr>
    </w:p>
    <w:p w14:paraId="1C287CF2" w14:textId="77777777" w:rsidR="00343E07" w:rsidRDefault="00343E07" w:rsidP="0040467B">
      <w:pPr>
        <w:pStyle w:val="a2"/>
      </w:pPr>
    </w:p>
    <w:p w14:paraId="1C287CF3" w14:textId="77777777" w:rsidR="00343E07" w:rsidRDefault="00343E07" w:rsidP="0040467B">
      <w:pPr>
        <w:pStyle w:val="a2"/>
      </w:pPr>
    </w:p>
    <w:p w14:paraId="1C287CF4" w14:textId="77777777" w:rsidR="00343E07" w:rsidRDefault="00343E07" w:rsidP="0040467B">
      <w:pPr>
        <w:pStyle w:val="a2"/>
      </w:pPr>
    </w:p>
    <w:p w14:paraId="1C287CF5" w14:textId="77777777" w:rsidR="00343E07" w:rsidRDefault="00343E07" w:rsidP="0040467B">
      <w:pPr>
        <w:pStyle w:val="a2"/>
      </w:pPr>
    </w:p>
    <w:p w14:paraId="1C287CF6" w14:textId="77777777" w:rsidR="00343E07" w:rsidRPr="00343E07" w:rsidRDefault="00343E07" w:rsidP="0040467B">
      <w:pPr>
        <w:pStyle w:val="a2"/>
      </w:pPr>
    </w:p>
    <w:p w14:paraId="1C287CF7" w14:textId="77777777" w:rsidR="00343E07" w:rsidRDefault="00343E07" w:rsidP="0040467B">
      <w:pPr>
        <w:pStyle w:val="a2"/>
      </w:pPr>
    </w:p>
    <w:p w14:paraId="1C287CF8" w14:textId="77777777" w:rsidR="00222DC3" w:rsidRPr="00114D08" w:rsidRDefault="00343E07" w:rsidP="0040467B">
      <w:pPr>
        <w:pStyle w:val="a2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C287D27" wp14:editId="1C287D28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C287CFB" w14:textId="77777777" w:rsidTr="003A184A">
        <w:trPr>
          <w:trHeight w:val="1583"/>
        </w:trPr>
        <w:tc>
          <w:tcPr>
            <w:tcW w:w="9359" w:type="dxa"/>
          </w:tcPr>
          <w:p w14:paraId="1C287CF9" w14:textId="237C364E" w:rsidR="008B3B7F" w:rsidRPr="007F4104" w:rsidRDefault="00994150" w:rsidP="007F4104">
            <w:pPr>
              <w:pStyle w:val="af7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F8113B">
              <w:t>Task 01</w:t>
            </w:r>
            <w:r>
              <w:fldChar w:fldCharType="end"/>
            </w:r>
          </w:p>
          <w:p w14:paraId="1C287CFA" w14:textId="6F1817F6" w:rsidR="008B3B7F" w:rsidRPr="00114D08" w:rsidRDefault="00994150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8113B">
              <w:t>C# Basics</w:t>
            </w:r>
            <w:r>
              <w:fldChar w:fldCharType="end"/>
            </w:r>
          </w:p>
        </w:tc>
      </w:tr>
      <w:tr w:rsidR="007074E7" w:rsidRPr="00114D08" w14:paraId="1C287CFD" w14:textId="77777777" w:rsidTr="003A184A">
        <w:tc>
          <w:tcPr>
            <w:tcW w:w="9359" w:type="dxa"/>
          </w:tcPr>
          <w:p w14:paraId="3D8EE964" w14:textId="77777777" w:rsidR="007074E7" w:rsidRDefault="00994150" w:rsidP="00DF1FC8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F8113B">
              <w:t>EPM-FARM</w:t>
            </w:r>
            <w:r>
              <w:fldChar w:fldCharType="end"/>
            </w:r>
          </w:p>
          <w:p w14:paraId="451F676E" w14:textId="77777777" w:rsidR="00BB6BB6" w:rsidRDefault="00BB6BB6" w:rsidP="00DF1FC8">
            <w:pPr>
              <w:pStyle w:val="ProjectName"/>
            </w:pPr>
          </w:p>
          <w:p w14:paraId="1C287CFC" w14:textId="699CFBBB" w:rsidR="00BB6BB6" w:rsidRDefault="00BB6BB6" w:rsidP="00DF1FC8">
            <w:pPr>
              <w:pStyle w:val="ProjectName"/>
            </w:pPr>
            <w:r>
              <w:t>DEADLINE: 05.07.19, 21:00</w:t>
            </w:r>
          </w:p>
        </w:tc>
      </w:tr>
    </w:tbl>
    <w:p w14:paraId="45A29E7A" w14:textId="77777777" w:rsidR="00A01F87" w:rsidRDefault="00A01F87" w:rsidP="0040467B">
      <w:pPr>
        <w:pStyle w:val="a2"/>
      </w:pPr>
    </w:p>
    <w:p w14:paraId="339CA93B" w14:textId="77777777" w:rsidR="008A141D" w:rsidRPr="008A141D" w:rsidRDefault="008A141D" w:rsidP="008A141D"/>
    <w:p w14:paraId="6BC89DDB" w14:textId="77777777" w:rsidR="008A141D" w:rsidRPr="008A141D" w:rsidRDefault="008A141D" w:rsidP="008A141D"/>
    <w:p w14:paraId="244D3E87" w14:textId="77777777" w:rsidR="008A141D" w:rsidRPr="008A141D" w:rsidRDefault="008A141D" w:rsidP="008A141D"/>
    <w:p w14:paraId="24387415" w14:textId="77777777" w:rsidR="008A141D" w:rsidRPr="008A141D" w:rsidRDefault="008A141D" w:rsidP="008A141D">
      <w:bookmarkStart w:id="0" w:name="_GoBack"/>
      <w:bookmarkEnd w:id="0"/>
    </w:p>
    <w:p w14:paraId="7874F323" w14:textId="77777777" w:rsidR="008A141D" w:rsidRPr="008A141D" w:rsidRDefault="008A141D" w:rsidP="008A141D"/>
    <w:p w14:paraId="5A75A5C6" w14:textId="77777777" w:rsidR="008A141D" w:rsidRPr="008A141D" w:rsidRDefault="008A141D" w:rsidP="008A141D"/>
    <w:p w14:paraId="48B7B0A4" w14:textId="77777777" w:rsidR="008A141D" w:rsidRPr="008A141D" w:rsidRDefault="008A141D" w:rsidP="008A141D"/>
    <w:p w14:paraId="08B0FEB4" w14:textId="77777777" w:rsidR="008A141D" w:rsidRPr="008A141D" w:rsidRDefault="008A141D" w:rsidP="008A141D"/>
    <w:p w14:paraId="5FC1DC1B" w14:textId="77777777" w:rsidR="008A141D" w:rsidRPr="008A141D" w:rsidRDefault="008A141D" w:rsidP="008A141D"/>
    <w:p w14:paraId="6A2422B5" w14:textId="77777777" w:rsidR="008A141D" w:rsidRPr="008A141D" w:rsidRDefault="008A141D" w:rsidP="008A141D"/>
    <w:p w14:paraId="4E700255" w14:textId="77777777" w:rsidR="008A141D" w:rsidRPr="008A141D" w:rsidRDefault="008A141D" w:rsidP="008A141D"/>
    <w:p w14:paraId="044EBE17" w14:textId="77777777" w:rsidR="008A141D" w:rsidRPr="008A141D" w:rsidRDefault="008A141D" w:rsidP="008A141D"/>
    <w:p w14:paraId="1B456031" w14:textId="77777777" w:rsidR="008A141D" w:rsidRPr="008A141D" w:rsidRDefault="008A141D" w:rsidP="008A141D"/>
    <w:p w14:paraId="2ECC7846" w14:textId="77777777" w:rsidR="008A141D" w:rsidRPr="008A141D" w:rsidRDefault="008A141D" w:rsidP="008A141D"/>
    <w:p w14:paraId="22259831" w14:textId="77777777" w:rsidR="008A141D" w:rsidRPr="008A141D" w:rsidRDefault="008A141D" w:rsidP="008A141D"/>
    <w:p w14:paraId="6755A314" w14:textId="77777777" w:rsidR="008A141D" w:rsidRPr="008A141D" w:rsidRDefault="008A141D" w:rsidP="008A141D"/>
    <w:p w14:paraId="462344DF" w14:textId="77777777" w:rsidR="008A141D" w:rsidRPr="008A141D" w:rsidRDefault="008A141D" w:rsidP="008A141D"/>
    <w:p w14:paraId="317403CC" w14:textId="77777777" w:rsidR="008A141D" w:rsidRPr="008A141D" w:rsidRDefault="008A141D" w:rsidP="008A141D"/>
    <w:p w14:paraId="220CC2A0" w14:textId="77777777" w:rsidR="008A141D" w:rsidRPr="008A141D" w:rsidRDefault="008A141D" w:rsidP="008A141D"/>
    <w:p w14:paraId="5159EE79" w14:textId="77777777" w:rsidR="008A141D" w:rsidRPr="008A141D" w:rsidRDefault="008A141D" w:rsidP="008A141D"/>
    <w:p w14:paraId="689E0723" w14:textId="77777777" w:rsidR="008A141D" w:rsidRPr="008A141D" w:rsidRDefault="008A141D" w:rsidP="008A141D"/>
    <w:p w14:paraId="2ACDCCE1" w14:textId="77777777" w:rsidR="008A141D" w:rsidRPr="008A141D" w:rsidRDefault="008A141D" w:rsidP="008A141D"/>
    <w:p w14:paraId="22D6432C" w14:textId="77777777" w:rsidR="008A141D" w:rsidRPr="008A141D" w:rsidRDefault="008A141D" w:rsidP="008A141D"/>
    <w:p w14:paraId="5A273EA9" w14:textId="2E18877E" w:rsidR="008A141D" w:rsidRDefault="008A141D" w:rsidP="008A141D">
      <w:pPr>
        <w:rPr>
          <w:rFonts w:ascii="Trebuchet MS" w:hAnsi="Trebuchet MS"/>
          <w:color w:val="464547"/>
        </w:rPr>
      </w:pPr>
    </w:p>
    <w:p w14:paraId="7E12C5A3" w14:textId="3134E864" w:rsidR="008A141D" w:rsidRPr="008A141D" w:rsidRDefault="008A141D" w:rsidP="008A141D">
      <w:pPr>
        <w:rPr>
          <w:rFonts w:ascii="Trebuchet MS" w:hAnsi="Trebuchet MS"/>
        </w:rPr>
      </w:pPr>
    </w:p>
    <w:p w14:paraId="55C406A3" w14:textId="5C3F91E6" w:rsidR="008A141D" w:rsidRPr="008A141D" w:rsidRDefault="008A141D" w:rsidP="008A141D">
      <w:pPr>
        <w:rPr>
          <w:rFonts w:ascii="Trebuchet MS" w:hAnsi="Trebuchet MS"/>
        </w:rPr>
      </w:pPr>
    </w:p>
    <w:p w14:paraId="0DCD19F9" w14:textId="106A0AC6" w:rsidR="008A141D" w:rsidRPr="008A141D" w:rsidRDefault="008A141D" w:rsidP="008A141D">
      <w:pPr>
        <w:rPr>
          <w:rFonts w:ascii="Trebuchet MS" w:hAnsi="Trebuchet MS"/>
        </w:rPr>
      </w:pPr>
    </w:p>
    <w:p w14:paraId="4F2C12F0" w14:textId="68DF6630" w:rsidR="008A141D" w:rsidRPr="008A141D" w:rsidRDefault="008A141D" w:rsidP="008A141D">
      <w:pPr>
        <w:rPr>
          <w:rFonts w:ascii="Trebuchet MS" w:hAnsi="Trebuchet MS"/>
        </w:rPr>
      </w:pPr>
    </w:p>
    <w:p w14:paraId="5D6039F2" w14:textId="4F9BD214" w:rsidR="008A141D" w:rsidRPr="008A141D" w:rsidRDefault="008A141D" w:rsidP="008A141D">
      <w:pPr>
        <w:rPr>
          <w:rFonts w:ascii="Trebuchet MS" w:hAnsi="Trebuchet MS"/>
        </w:rPr>
      </w:pPr>
    </w:p>
    <w:p w14:paraId="27D728F3" w14:textId="77777777" w:rsidR="008A141D" w:rsidRPr="008A141D" w:rsidRDefault="008A141D" w:rsidP="008A141D">
      <w:pPr>
        <w:rPr>
          <w:rFonts w:ascii="Trebuchet MS" w:hAnsi="Trebuchet MS"/>
        </w:rPr>
      </w:pPr>
    </w:p>
    <w:p w14:paraId="37626DC1" w14:textId="56195B21" w:rsidR="008A141D" w:rsidRPr="008A141D" w:rsidRDefault="008A141D" w:rsidP="008A141D">
      <w:pPr>
        <w:rPr>
          <w:rFonts w:ascii="Trebuchet MS" w:hAnsi="Trebuchet MS"/>
        </w:rPr>
      </w:pPr>
    </w:p>
    <w:p w14:paraId="25C9EEE9" w14:textId="4EDF2607" w:rsidR="008A141D" w:rsidRPr="008A141D" w:rsidRDefault="008A141D" w:rsidP="008A141D">
      <w:pPr>
        <w:rPr>
          <w:rFonts w:ascii="Trebuchet MS" w:hAnsi="Trebuchet MS"/>
        </w:rPr>
      </w:pPr>
    </w:p>
    <w:p w14:paraId="61C2BC06" w14:textId="06B41816" w:rsidR="008A141D" w:rsidRPr="008A141D" w:rsidRDefault="008A141D" w:rsidP="008A141D">
      <w:pPr>
        <w:rPr>
          <w:rFonts w:ascii="Trebuchet MS" w:hAnsi="Trebuchet MS"/>
        </w:rPr>
      </w:pPr>
    </w:p>
    <w:p w14:paraId="460CB8AB" w14:textId="71154632" w:rsidR="008A141D" w:rsidRPr="008A141D" w:rsidRDefault="008A141D" w:rsidP="008A141D">
      <w:pPr>
        <w:rPr>
          <w:rFonts w:ascii="Trebuchet MS" w:hAnsi="Trebuchet MS"/>
        </w:rPr>
      </w:pPr>
    </w:p>
    <w:p w14:paraId="5832D058" w14:textId="306F9444" w:rsidR="008A141D" w:rsidRPr="008A141D" w:rsidRDefault="008A141D" w:rsidP="008A141D">
      <w:pPr>
        <w:rPr>
          <w:rFonts w:ascii="Trebuchet MS" w:hAnsi="Trebuchet MS"/>
        </w:rPr>
      </w:pPr>
    </w:p>
    <w:p w14:paraId="4397B571" w14:textId="77777777" w:rsidR="008A141D" w:rsidRPr="008A141D" w:rsidRDefault="008A141D" w:rsidP="008A141D">
      <w:pPr>
        <w:rPr>
          <w:rFonts w:ascii="Trebuchet MS" w:hAnsi="Trebuchet MS"/>
        </w:rPr>
      </w:pPr>
    </w:p>
    <w:p w14:paraId="69899D7F" w14:textId="5F6BF697" w:rsidR="008A141D" w:rsidRPr="008A141D" w:rsidRDefault="008A141D" w:rsidP="008A141D">
      <w:pPr>
        <w:rPr>
          <w:rFonts w:ascii="Trebuchet MS" w:hAnsi="Trebuchet MS"/>
        </w:rPr>
      </w:pPr>
    </w:p>
    <w:p w14:paraId="4BDFD672" w14:textId="6532BA37" w:rsidR="008A141D" w:rsidRPr="008A141D" w:rsidRDefault="008A141D" w:rsidP="008A141D">
      <w:pPr>
        <w:rPr>
          <w:rFonts w:ascii="Trebuchet MS" w:hAnsi="Trebuchet MS"/>
        </w:rPr>
      </w:pPr>
    </w:p>
    <w:p w14:paraId="661EB1E9" w14:textId="429C20FE" w:rsidR="008A141D" w:rsidRPr="008A141D" w:rsidRDefault="008A141D" w:rsidP="008A141D">
      <w:pPr>
        <w:rPr>
          <w:rFonts w:ascii="Trebuchet MS" w:hAnsi="Trebuchet MS"/>
        </w:rPr>
      </w:pPr>
    </w:p>
    <w:p w14:paraId="7AAA98F2" w14:textId="7DBA7299" w:rsidR="008A141D" w:rsidRPr="008A141D" w:rsidRDefault="008A141D" w:rsidP="008A141D">
      <w:pPr>
        <w:rPr>
          <w:rFonts w:ascii="Trebuchet MS" w:hAnsi="Trebuchet MS"/>
        </w:rPr>
      </w:pPr>
    </w:p>
    <w:p w14:paraId="74CB4CFE" w14:textId="36559E64" w:rsidR="008A141D" w:rsidRPr="008A141D" w:rsidRDefault="008A141D" w:rsidP="008A141D">
      <w:pPr>
        <w:rPr>
          <w:rFonts w:ascii="Trebuchet MS" w:hAnsi="Trebuchet MS"/>
        </w:rPr>
      </w:pPr>
    </w:p>
    <w:p w14:paraId="0DAA2E62" w14:textId="77777777" w:rsidR="008A141D" w:rsidRPr="008A141D" w:rsidRDefault="008A141D" w:rsidP="008A141D">
      <w:pPr>
        <w:rPr>
          <w:rFonts w:ascii="Trebuchet MS" w:hAnsi="Trebuchet MS"/>
        </w:rPr>
      </w:pPr>
    </w:p>
    <w:p w14:paraId="7AAA313C" w14:textId="6E2FB87D" w:rsidR="008A141D" w:rsidRPr="008A141D" w:rsidRDefault="008A141D" w:rsidP="008A141D">
      <w:pPr>
        <w:rPr>
          <w:rFonts w:ascii="Trebuchet MS" w:hAnsi="Trebuchet MS"/>
        </w:rPr>
      </w:pPr>
    </w:p>
    <w:p w14:paraId="37C5909E" w14:textId="3149C4F5" w:rsidR="008A141D" w:rsidRPr="008A141D" w:rsidRDefault="008A141D" w:rsidP="008A141D">
      <w:pPr>
        <w:rPr>
          <w:rFonts w:ascii="Trebuchet MS" w:hAnsi="Trebuchet MS"/>
        </w:rPr>
      </w:pPr>
    </w:p>
    <w:p w14:paraId="7615B062" w14:textId="391CA773" w:rsidR="008A141D" w:rsidRPr="008A141D" w:rsidRDefault="008A141D" w:rsidP="008A141D">
      <w:pPr>
        <w:rPr>
          <w:rFonts w:ascii="Trebuchet MS" w:hAnsi="Trebuchet MS"/>
        </w:rPr>
      </w:pPr>
    </w:p>
    <w:p w14:paraId="1B50A665" w14:textId="000C2C57" w:rsidR="008A141D" w:rsidRPr="008A141D" w:rsidRDefault="008A141D" w:rsidP="008A141D">
      <w:pPr>
        <w:rPr>
          <w:rFonts w:ascii="Trebuchet MS" w:hAnsi="Trebuchet MS"/>
        </w:rPr>
      </w:pPr>
    </w:p>
    <w:p w14:paraId="6E0DA932" w14:textId="1D20C7B9" w:rsidR="008A141D" w:rsidRPr="008A141D" w:rsidRDefault="008A141D" w:rsidP="008A141D">
      <w:pPr>
        <w:rPr>
          <w:rFonts w:ascii="Trebuchet MS" w:hAnsi="Trebuchet MS"/>
        </w:rPr>
      </w:pPr>
    </w:p>
    <w:p w14:paraId="0D9ABC55" w14:textId="77777777" w:rsidR="008A141D" w:rsidRPr="008A141D" w:rsidRDefault="008A141D" w:rsidP="008A141D">
      <w:pPr>
        <w:rPr>
          <w:rFonts w:ascii="Trebuchet MS" w:hAnsi="Trebuchet MS"/>
        </w:rPr>
      </w:pPr>
    </w:p>
    <w:p w14:paraId="46DFF67F" w14:textId="19005269" w:rsidR="008A141D" w:rsidRPr="008A141D" w:rsidRDefault="008A141D" w:rsidP="008A141D"/>
    <w:p w14:paraId="3C664BAE" w14:textId="3B721B44" w:rsidR="008A141D" w:rsidRPr="008A141D" w:rsidRDefault="008A141D" w:rsidP="008A141D"/>
    <w:p w14:paraId="238CDD5E" w14:textId="6E151492" w:rsidR="008A141D" w:rsidRPr="008A141D" w:rsidRDefault="008A141D" w:rsidP="008A141D"/>
    <w:p w14:paraId="39C3126F" w14:textId="0BA70DA9" w:rsidR="008A141D" w:rsidRPr="008A141D" w:rsidRDefault="008A141D" w:rsidP="008A141D"/>
    <w:p w14:paraId="22C3BE00" w14:textId="4A5CC2EB" w:rsidR="008A141D" w:rsidRPr="008A141D" w:rsidRDefault="008A141D" w:rsidP="008A141D"/>
    <w:p w14:paraId="63AE7EB2" w14:textId="383F5DE3" w:rsidR="008A141D" w:rsidRPr="008A141D" w:rsidRDefault="008A141D" w:rsidP="008A141D"/>
    <w:p w14:paraId="7201A487" w14:textId="77777777" w:rsidR="008A141D" w:rsidRPr="008A141D" w:rsidRDefault="008A141D" w:rsidP="008A141D"/>
    <w:p w14:paraId="27AAA5CA" w14:textId="77777777" w:rsidR="008A141D" w:rsidRPr="008A141D" w:rsidRDefault="008A141D" w:rsidP="008A141D"/>
    <w:p w14:paraId="172705EF" w14:textId="77777777" w:rsidR="008A141D" w:rsidRPr="008A141D" w:rsidRDefault="008A141D" w:rsidP="008A141D"/>
    <w:p w14:paraId="6570AA7B" w14:textId="77777777" w:rsidR="008A141D" w:rsidRPr="008A141D" w:rsidRDefault="008A141D" w:rsidP="008A141D"/>
    <w:p w14:paraId="45EB8868" w14:textId="77777777" w:rsidR="008A141D" w:rsidRPr="008A141D" w:rsidRDefault="008A141D" w:rsidP="008A141D"/>
    <w:p w14:paraId="70E6824C" w14:textId="77777777" w:rsidR="008A141D" w:rsidRPr="008A141D" w:rsidRDefault="008A141D" w:rsidP="008A141D"/>
    <w:p w14:paraId="627688E5" w14:textId="77777777" w:rsidR="008A141D" w:rsidRPr="008A141D" w:rsidRDefault="008A141D" w:rsidP="008A141D"/>
    <w:p w14:paraId="1C287CFE" w14:textId="56219C50" w:rsidR="008A141D" w:rsidRPr="008A141D" w:rsidRDefault="008A141D" w:rsidP="008A141D">
      <w:pPr>
        <w:sectPr w:rsidR="008A141D" w:rsidRPr="008A141D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C287CFF" w14:textId="77777777" w:rsidR="00EC0172" w:rsidRDefault="00EC0172" w:rsidP="0040467B">
      <w:pPr>
        <w:pStyle w:val="a2"/>
      </w:pPr>
    </w:p>
    <w:p w14:paraId="1C287D00" w14:textId="77777777" w:rsidR="00C3363B" w:rsidRPr="008E2573" w:rsidRDefault="00D83D17" w:rsidP="00321D68">
      <w:pPr>
        <w:pStyle w:val="1"/>
        <w:numPr>
          <w:ilvl w:val="0"/>
          <w:numId w:val="0"/>
        </w:numPr>
        <w:ind w:left="390"/>
      </w:pPr>
      <w:r>
        <w:t>C# Basics</w:t>
      </w:r>
    </w:p>
    <w:p w14:paraId="1C287D01" w14:textId="77777777" w:rsidR="00E22282" w:rsidRPr="00FD4DDE" w:rsidRDefault="00C35761" w:rsidP="00633383">
      <w:pPr>
        <w:pStyle w:val="20"/>
        <w:numPr>
          <w:ilvl w:val="1"/>
          <w:numId w:val="16"/>
        </w:numPr>
      </w:pPr>
      <w:r>
        <w:t>Rectangle</w:t>
      </w:r>
    </w:p>
    <w:p w14:paraId="1C287D02" w14:textId="77777777" w:rsidR="00532D0E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 xml:space="preserve">Написать программу, которая определяет площадь прямоугольника со сторонами </w:t>
      </w:r>
      <w:r w:rsidRPr="00C35761">
        <w:t>a</w:t>
      </w:r>
      <w:r w:rsidRPr="00C35761">
        <w:rPr>
          <w:lang w:val="ru-RU"/>
        </w:rPr>
        <w:t xml:space="preserve"> и </w:t>
      </w:r>
      <w:r w:rsidRPr="00C35761">
        <w:t>b</w:t>
      </w:r>
      <w:r w:rsidRPr="00C35761">
        <w:rPr>
          <w:lang w:val="ru-RU"/>
        </w:rPr>
        <w:t>. Если пользователь вводит некорректные значения (отрицательные или ноль), должно выдаваться сообщение об ошибке. Возможность ввода пользователем строки вида «абвгд» или нецелых чисел игнорировать.</w:t>
      </w:r>
    </w:p>
    <w:p w14:paraId="1C287D03" w14:textId="77777777" w:rsidR="00C35761" w:rsidRDefault="00C35761" w:rsidP="00633383">
      <w:pPr>
        <w:pStyle w:val="20"/>
        <w:numPr>
          <w:ilvl w:val="1"/>
          <w:numId w:val="16"/>
        </w:numPr>
      </w:pPr>
      <w:r>
        <w:t>Triangle</w:t>
      </w:r>
    </w:p>
    <w:p w14:paraId="1C287D04" w14:textId="77777777" w:rsidR="00C35761" w:rsidRPr="00C35761" w:rsidRDefault="00C35761" w:rsidP="00C35761">
      <w:pPr>
        <w:rPr>
          <w:rFonts w:ascii="Trebuchet MS" w:hAnsi="Trebuchet MS"/>
          <w:color w:val="464547"/>
          <w:lang w:val="ru-RU"/>
        </w:rPr>
      </w:pPr>
      <w:r w:rsidRPr="00C35761">
        <w:rPr>
          <w:rFonts w:ascii="Trebuchet MS" w:hAnsi="Trebuchet MS"/>
          <w:color w:val="464547"/>
          <w:lang w:val="ru-RU"/>
        </w:rPr>
        <w:t xml:space="preserve">Написать программу, которая запрашивает с клавиатуры число </w:t>
      </w:r>
      <w:r w:rsidRPr="00C35761">
        <w:rPr>
          <w:rFonts w:ascii="Trebuchet MS" w:hAnsi="Trebuchet MS"/>
          <w:color w:val="464547"/>
        </w:rPr>
        <w:t>N</w:t>
      </w:r>
      <w:r w:rsidRPr="00C35761">
        <w:rPr>
          <w:rFonts w:ascii="Trebuchet MS" w:hAnsi="Trebuchet MS"/>
          <w:color w:val="464547"/>
          <w:lang w:val="ru-RU"/>
        </w:rPr>
        <w:t xml:space="preserve"> и выводит на экран следующее «изображение», состоящее из </w:t>
      </w:r>
      <w:r w:rsidRPr="00C35761">
        <w:rPr>
          <w:rFonts w:ascii="Trebuchet MS" w:hAnsi="Trebuchet MS"/>
          <w:color w:val="464547"/>
        </w:rPr>
        <w:t>N</w:t>
      </w:r>
      <w:r w:rsidRPr="00C35761">
        <w:rPr>
          <w:rFonts w:ascii="Trebuchet MS" w:hAnsi="Trebuchet MS"/>
          <w:color w:val="464547"/>
          <w:lang w:val="ru-RU"/>
        </w:rPr>
        <w:t xml:space="preserve"> строк:</w:t>
      </w:r>
    </w:p>
    <w:p w14:paraId="1C287D05" w14:textId="77777777" w:rsidR="00C35761" w:rsidRDefault="00C35761" w:rsidP="0040467B">
      <w:pPr>
        <w:pStyle w:val="a2"/>
        <w:rPr>
          <w:lang w:val="ru-RU"/>
        </w:rPr>
      </w:pPr>
      <w:r>
        <w:rPr>
          <w:noProof/>
        </w:rPr>
        <w:drawing>
          <wp:inline distT="0" distB="0" distL="0" distR="0" wp14:anchorId="1C287D29" wp14:editId="1C287D2A">
            <wp:extent cx="833755" cy="15284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3755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6" w14:textId="77777777" w:rsidR="00C35761" w:rsidRDefault="00C35761" w:rsidP="00633383">
      <w:pPr>
        <w:pStyle w:val="20"/>
        <w:numPr>
          <w:ilvl w:val="1"/>
          <w:numId w:val="16"/>
        </w:numPr>
      </w:pPr>
      <w:r>
        <w:t>Another triangle</w:t>
      </w:r>
    </w:p>
    <w:p w14:paraId="1C287D07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запрашивает с клавиатуры число N и выводит на экран следующее «изображение», состоящее из N строк:</w:t>
      </w:r>
    </w:p>
    <w:p w14:paraId="1C287D08" w14:textId="77777777" w:rsidR="00C35761" w:rsidRDefault="00C35761" w:rsidP="0040467B">
      <w:pPr>
        <w:pStyle w:val="a2"/>
        <w:rPr>
          <w:lang w:val="ru-RU"/>
        </w:rPr>
      </w:pPr>
      <w:r>
        <w:rPr>
          <w:noProof/>
        </w:rPr>
        <w:drawing>
          <wp:inline distT="0" distB="0" distL="0" distR="0" wp14:anchorId="1C287D2B" wp14:editId="1C287D2C">
            <wp:extent cx="1667865" cy="1689811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7926" cy="168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9" w14:textId="77777777" w:rsidR="00C35761" w:rsidRDefault="00C35761" w:rsidP="00633383">
      <w:pPr>
        <w:pStyle w:val="20"/>
        <w:numPr>
          <w:ilvl w:val="1"/>
          <w:numId w:val="16"/>
        </w:numPr>
      </w:pPr>
      <w:r>
        <w:t>X-mas tree</w:t>
      </w:r>
    </w:p>
    <w:p w14:paraId="1C287D0A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запрашивает с клавиатуры число N и выводит на экран следующее «изображение», состоящее из N треугольников:</w:t>
      </w:r>
    </w:p>
    <w:p w14:paraId="1C287D0B" w14:textId="77777777" w:rsidR="00C35761" w:rsidRDefault="00C35761" w:rsidP="0040467B">
      <w:pPr>
        <w:pStyle w:val="a2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287D2D" wp14:editId="1C287D2E">
            <wp:extent cx="752475" cy="227923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379" cy="22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0C" w14:textId="77777777" w:rsidR="00C35761" w:rsidRDefault="00C35761" w:rsidP="00633383">
      <w:pPr>
        <w:pStyle w:val="20"/>
        <w:numPr>
          <w:ilvl w:val="1"/>
          <w:numId w:val="16"/>
        </w:numPr>
      </w:pPr>
      <w:r>
        <w:t>Sum of numbers</w:t>
      </w:r>
    </w:p>
    <w:p w14:paraId="1C287D0D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Если выписать все натурал</w:t>
      </w:r>
      <w:r w:rsidR="00BF50D0">
        <w:rPr>
          <w:lang w:val="ru-RU"/>
        </w:rPr>
        <w:t>ьные числа меньше 10, кратные 3</w:t>
      </w:r>
      <w:r w:rsidRPr="00C35761">
        <w:rPr>
          <w:lang w:val="ru-RU"/>
        </w:rPr>
        <w:t xml:space="preserve"> или 5, то получим 3, 5, 6 и 9. Сумма этих чисел будет равна 23. Напишите программу, которая выводит на экран сумму всех чисел меньше 1000, кратных 3 или 5.</w:t>
      </w:r>
    </w:p>
    <w:p w14:paraId="1C287D0E" w14:textId="77777777" w:rsidR="00C35761" w:rsidRDefault="00C35761" w:rsidP="00633383">
      <w:pPr>
        <w:pStyle w:val="20"/>
        <w:numPr>
          <w:ilvl w:val="1"/>
          <w:numId w:val="16"/>
        </w:numPr>
      </w:pPr>
      <w:r>
        <w:t>Font adjustment</w:t>
      </w:r>
    </w:p>
    <w:p w14:paraId="1C287D0F" w14:textId="7658045D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 xml:space="preserve">Для </w:t>
      </w:r>
      <w:r w:rsidR="00BB2809">
        <w:rPr>
          <w:lang w:val="ru-RU"/>
        </w:rPr>
        <w:t>форматирования</w:t>
      </w:r>
      <w:r w:rsidRPr="00C35761">
        <w:rPr>
          <w:lang w:val="ru-RU"/>
        </w:rPr>
        <w:t xml:space="preserve"> </w:t>
      </w:r>
      <w:r w:rsidR="00BB2809">
        <w:rPr>
          <w:lang w:val="ru-RU"/>
        </w:rPr>
        <w:t xml:space="preserve">текста надписи </w:t>
      </w:r>
      <w:r w:rsidRPr="00C35761">
        <w:rPr>
          <w:lang w:val="ru-RU"/>
        </w:rPr>
        <w:t xml:space="preserve">можно использовать </w:t>
      </w:r>
      <w:r w:rsidR="00BB2809">
        <w:rPr>
          <w:lang w:val="ru-RU"/>
        </w:rPr>
        <w:t>различные начертания: полужирное, курсивное</w:t>
      </w:r>
      <w:r w:rsidRPr="00C35761">
        <w:rPr>
          <w:lang w:val="ru-RU"/>
        </w:rPr>
        <w:t xml:space="preserve"> и под</w:t>
      </w:r>
      <w:r w:rsidR="00BB2809">
        <w:rPr>
          <w:lang w:val="ru-RU"/>
        </w:rPr>
        <w:t>чёркнутое, а также их сочетания</w:t>
      </w:r>
      <w:r w:rsidRPr="00C35761">
        <w:rPr>
          <w:lang w:val="ru-RU"/>
        </w:rPr>
        <w:t xml:space="preserve">. Предложите способ хранения информации о </w:t>
      </w:r>
      <w:r w:rsidR="00BB2809">
        <w:rPr>
          <w:lang w:val="ru-RU"/>
        </w:rPr>
        <w:t xml:space="preserve">форматировании текста надписи </w:t>
      </w:r>
      <w:r w:rsidRPr="00C35761">
        <w:rPr>
          <w:lang w:val="ru-RU"/>
        </w:rPr>
        <w:t xml:space="preserve">и напишите программу, которая позволяет </w:t>
      </w:r>
      <w:r w:rsidR="00BB2809">
        <w:rPr>
          <w:lang w:val="ru-RU"/>
        </w:rPr>
        <w:t>устанавливать и изменять начертание:</w:t>
      </w:r>
    </w:p>
    <w:p w14:paraId="1C287D10" w14:textId="77777777" w:rsidR="00C35761" w:rsidRDefault="00C35761" w:rsidP="0040467B">
      <w:pPr>
        <w:pStyle w:val="a2"/>
        <w:rPr>
          <w:lang w:val="ru-RU"/>
        </w:rPr>
      </w:pPr>
      <w:r>
        <w:rPr>
          <w:noProof/>
        </w:rPr>
        <w:drawing>
          <wp:inline distT="0" distB="0" distL="0" distR="0" wp14:anchorId="1C287D2F" wp14:editId="1C287D30">
            <wp:extent cx="2508885" cy="29552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88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87D11" w14:textId="77777777" w:rsidR="00321D68" w:rsidRDefault="00321D68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14:paraId="1C287D12" w14:textId="77777777" w:rsidR="00321D68" w:rsidRDefault="00321D68" w:rsidP="00321D68">
      <w:pPr>
        <w:pStyle w:val="1"/>
        <w:numPr>
          <w:ilvl w:val="0"/>
          <w:numId w:val="0"/>
        </w:numPr>
        <w:ind w:left="390"/>
      </w:pPr>
      <w:r>
        <w:lastRenderedPageBreak/>
        <w:t>C# Language</w:t>
      </w:r>
    </w:p>
    <w:p w14:paraId="1C287D13" w14:textId="77777777" w:rsidR="00C35761" w:rsidRDefault="00C35761" w:rsidP="00633383">
      <w:pPr>
        <w:pStyle w:val="20"/>
        <w:numPr>
          <w:ilvl w:val="1"/>
          <w:numId w:val="16"/>
        </w:numPr>
      </w:pPr>
      <w:r>
        <w:t>Array processing</w:t>
      </w:r>
    </w:p>
    <w:p w14:paraId="1C287D14" w14:textId="77777777" w:rsidR="00C35761" w:rsidRP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Написать программу, которая генерирует случайным образом элементы массива (число элементов в массиве и их тип определяются разработчиком), определяет для него максимальное и минимальное значения, сортирует массив и выводит полученный результат на экран.</w:t>
      </w:r>
    </w:p>
    <w:p w14:paraId="1C287D15" w14:textId="77777777" w:rsidR="00C35761" w:rsidRDefault="00C35761" w:rsidP="0040467B">
      <w:pPr>
        <w:pStyle w:val="a2"/>
        <w:rPr>
          <w:lang w:val="ru-RU"/>
        </w:rPr>
      </w:pPr>
      <w:r w:rsidRPr="00C35761">
        <w:rPr>
          <w:lang w:val="ru-RU"/>
        </w:rPr>
        <w:t>Примечание: LINQ запросы и готовые функции языка (Sort, Max и т.д.) использовать в данном задании запрещается.</w:t>
      </w:r>
    </w:p>
    <w:p w14:paraId="1C287D16" w14:textId="77777777" w:rsidR="00C35761" w:rsidRDefault="00C35761" w:rsidP="00633383">
      <w:pPr>
        <w:pStyle w:val="20"/>
        <w:numPr>
          <w:ilvl w:val="1"/>
          <w:numId w:val="16"/>
        </w:numPr>
      </w:pPr>
      <w:r>
        <w:t>No positive</w:t>
      </w:r>
    </w:p>
    <w:p w14:paraId="1C287D17" w14:textId="77777777" w:rsidR="00C35761" w:rsidRDefault="00C35761" w:rsidP="0040467B">
      <w:pPr>
        <w:pStyle w:val="a2"/>
      </w:pPr>
      <w:r w:rsidRPr="00C35761">
        <w:rPr>
          <w:lang w:val="ru-RU"/>
        </w:rPr>
        <w:t xml:space="preserve">Написать программу, которая заменяет все положительные элементы в трёхмерном массиве на нули. </w:t>
      </w:r>
      <w:r w:rsidRPr="00321D68">
        <w:rPr>
          <w:lang w:val="ru-RU"/>
        </w:rPr>
        <w:t>Число элементов в массиве и их тип определяются разработчиком</w:t>
      </w:r>
      <w:r w:rsidRPr="00C35761">
        <w:t>.</w:t>
      </w:r>
    </w:p>
    <w:p w14:paraId="1C287D18" w14:textId="77777777" w:rsidR="00321D68" w:rsidRDefault="00321D68" w:rsidP="00633383">
      <w:pPr>
        <w:pStyle w:val="20"/>
        <w:numPr>
          <w:ilvl w:val="1"/>
          <w:numId w:val="16"/>
        </w:numPr>
      </w:pPr>
      <w:r>
        <w:t>Non-negative sum</w:t>
      </w:r>
    </w:p>
    <w:p w14:paraId="1C287D19" w14:textId="77777777" w:rsidR="00321D68" w:rsidRDefault="00321D68" w:rsidP="0040467B">
      <w:pPr>
        <w:pStyle w:val="a2"/>
      </w:pPr>
      <w:r w:rsidRPr="00321D68">
        <w:rPr>
          <w:lang w:val="ru-RU"/>
        </w:rPr>
        <w:t>Написать программу, которая определяет сумму неотрицательных элементов в одномерном массиве. Число элементов в массиве и их тип определяются разработчиком</w:t>
      </w:r>
      <w:r w:rsidRPr="00321D68">
        <w:t>.</w:t>
      </w:r>
    </w:p>
    <w:p w14:paraId="1C287D1A" w14:textId="77777777" w:rsidR="00321D68" w:rsidRDefault="00321D68" w:rsidP="00633383">
      <w:pPr>
        <w:pStyle w:val="20"/>
        <w:numPr>
          <w:ilvl w:val="1"/>
          <w:numId w:val="16"/>
        </w:numPr>
      </w:pPr>
      <w:r>
        <w:t>2d array</w:t>
      </w:r>
    </w:p>
    <w:p w14:paraId="1C287D1B" w14:textId="77777777" w:rsidR="00321D68" w:rsidRDefault="00321D68" w:rsidP="0040467B">
      <w:pPr>
        <w:pStyle w:val="a2"/>
      </w:pPr>
      <w:r w:rsidRPr="00321D68">
        <w:rPr>
          <w:lang w:val="ru-RU"/>
        </w:rPr>
        <w:t>Элемент двумерного массива считается стоящим на чётной позиции, если сумма номеров его позиций по обеим размерностям является чётным числом (например, [1,1] — чётная позиция, а [1,2] — нет).  Определить сумму элементов массива, стоящих на чётных позициях</w:t>
      </w:r>
      <w:r w:rsidRPr="00321D68">
        <w:t>.</w:t>
      </w:r>
    </w:p>
    <w:p w14:paraId="1C287D1C" w14:textId="77777777" w:rsidR="00321D68" w:rsidRDefault="00321D68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</w:p>
    <w:p w14:paraId="1C287D1D" w14:textId="77777777" w:rsidR="00321D68" w:rsidRDefault="00321D68" w:rsidP="00321D68">
      <w:pPr>
        <w:pStyle w:val="1"/>
        <w:numPr>
          <w:ilvl w:val="0"/>
          <w:numId w:val="0"/>
        </w:numPr>
        <w:ind w:left="390"/>
      </w:pPr>
      <w:r>
        <w:t>C# Strings</w:t>
      </w:r>
    </w:p>
    <w:p w14:paraId="1C287D1E" w14:textId="77777777" w:rsidR="00321D68" w:rsidRDefault="00BF50D0" w:rsidP="00633383">
      <w:pPr>
        <w:pStyle w:val="20"/>
        <w:numPr>
          <w:ilvl w:val="1"/>
          <w:numId w:val="16"/>
        </w:numPr>
      </w:pPr>
      <w:r>
        <w:t>Average</w:t>
      </w:r>
      <w:r w:rsidR="00321D68">
        <w:t xml:space="preserve"> string length</w:t>
      </w:r>
    </w:p>
    <w:p w14:paraId="1C287D1F" w14:textId="2B263857" w:rsidR="00321D68" w:rsidRPr="00BB2809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Написать программу, которая определяет среднюю длину слова во введённой текстовой строке. Учесть, что символы пунктуации на длину слов влиять не должны. Регулярные выражения не использовать. И не пытайтесь прописать все</w:t>
      </w:r>
      <w:r w:rsidR="00BB2809">
        <w:rPr>
          <w:lang w:val="ru-RU"/>
        </w:rPr>
        <w:t xml:space="preserve"> символы-разделители</w:t>
      </w:r>
      <w:r w:rsidRPr="00321D68">
        <w:rPr>
          <w:lang w:val="ru-RU"/>
        </w:rPr>
        <w:t xml:space="preserve"> ручками. Используйте стандартные методы </w:t>
      </w:r>
      <w:r w:rsidR="00BB2809">
        <w:rPr>
          <w:lang w:val="ru-RU"/>
        </w:rPr>
        <w:t xml:space="preserve">классов </w:t>
      </w:r>
      <w:r w:rsidR="00BB2809">
        <w:t xml:space="preserve">String </w:t>
      </w:r>
      <w:r w:rsidR="00BB2809">
        <w:rPr>
          <w:lang w:val="ru-RU"/>
        </w:rPr>
        <w:t xml:space="preserve">и </w:t>
      </w:r>
      <w:r w:rsidR="00BB2809">
        <w:t>Char</w:t>
      </w:r>
      <w:r w:rsidRPr="00BB2809">
        <w:rPr>
          <w:lang w:val="ru-RU"/>
        </w:rPr>
        <w:t>.</w:t>
      </w:r>
    </w:p>
    <w:p w14:paraId="1C287D20" w14:textId="77777777" w:rsidR="00321D68" w:rsidRDefault="00321D68" w:rsidP="00633383">
      <w:pPr>
        <w:pStyle w:val="20"/>
        <w:numPr>
          <w:ilvl w:val="1"/>
          <w:numId w:val="16"/>
        </w:numPr>
      </w:pPr>
      <w:r>
        <w:t>Char doubler</w:t>
      </w:r>
    </w:p>
    <w:p w14:paraId="1C287D21" w14:textId="77777777" w:rsidR="00321D68" w:rsidRPr="00321D68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Написать программу, которая удваивает в первой введённой строке все символы, принадлежащие второй введённой строке.</w:t>
      </w:r>
    </w:p>
    <w:p w14:paraId="1C287D22" w14:textId="77777777" w:rsidR="00321D68" w:rsidRPr="00321D68" w:rsidRDefault="00321D68" w:rsidP="0040467B">
      <w:pPr>
        <w:pStyle w:val="a2"/>
        <w:rPr>
          <w:lang w:val="ru-RU"/>
        </w:rPr>
      </w:pPr>
      <w:r w:rsidRPr="00321D68">
        <w:rPr>
          <w:lang w:val="ru-RU"/>
        </w:rPr>
        <w:t>Пример:</w:t>
      </w:r>
    </w:p>
    <w:p w14:paraId="1C287D23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Введите первую строку: написать программу, которая</w:t>
      </w:r>
    </w:p>
    <w:p w14:paraId="1C287D24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Введите вторую строку: описание</w:t>
      </w:r>
    </w:p>
    <w:p w14:paraId="1C287D25" w14:textId="77777777" w:rsidR="00321D68" w:rsidRPr="00321D68" w:rsidRDefault="00321D68" w:rsidP="00321D68">
      <w:pPr>
        <w:pStyle w:val="Code"/>
        <w:rPr>
          <w:lang w:val="ru-RU"/>
        </w:rPr>
      </w:pPr>
      <w:r w:rsidRPr="00321D68">
        <w:rPr>
          <w:lang w:val="ru-RU"/>
        </w:rPr>
        <w:t>Результирующая строка: ннааппииссаать ппроограамму, коотоораая</w:t>
      </w:r>
    </w:p>
    <w:p w14:paraId="1C287D26" w14:textId="77777777" w:rsidR="00321D68" w:rsidRPr="00321D68" w:rsidRDefault="00321D68" w:rsidP="0040467B">
      <w:pPr>
        <w:pStyle w:val="a2"/>
        <w:rPr>
          <w:lang w:val="ru-RU"/>
        </w:rPr>
      </w:pPr>
    </w:p>
    <w:sectPr w:rsidR="00321D68" w:rsidRPr="00321D68" w:rsidSect="005B4AE6">
      <w:footerReference w:type="default" r:id="rId1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C0DC" w14:textId="77777777" w:rsidR="00994150" w:rsidRDefault="00994150">
      <w:r>
        <w:separator/>
      </w:r>
    </w:p>
  </w:endnote>
  <w:endnote w:type="continuationSeparator" w:id="0">
    <w:p w14:paraId="517F1B0F" w14:textId="77777777" w:rsidR="00994150" w:rsidRDefault="0099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87D3C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1C287D3E" w14:textId="77777777" w:rsidTr="009410B3">
      <w:tc>
        <w:tcPr>
          <w:tcW w:w="8472" w:type="dxa"/>
        </w:tcPr>
        <w:p w14:paraId="1C287D3D" w14:textId="5EE107B2" w:rsidR="00AF3313" w:rsidRDefault="0099415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6631B">
            <w:t>CONFIDENTIAL</w:t>
          </w:r>
          <w:r>
            <w:fldChar w:fldCharType="end"/>
          </w:r>
          <w:r w:rsidR="00AF3313">
            <w:t xml:space="preserve"> | </w:t>
          </w:r>
          <w:r w:rsidR="008A141D">
            <w:t xml:space="preserve">Effective Date: </w:t>
          </w:r>
          <w:fldSimple w:instr=" DOCPROPERTY  &quot;Approval Date&quot;  \* MERGEFORMAT ">
            <w:r w:rsidR="008A141D">
              <w:t>2019-06-26</w:t>
            </w:r>
          </w:fldSimple>
          <w:r w:rsidR="00AF3313">
            <w:tab/>
          </w:r>
        </w:p>
      </w:tc>
    </w:tr>
  </w:tbl>
  <w:p w14:paraId="1C287D3F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C287D4E" wp14:editId="1C287D4F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1C287D42" w14:textId="77777777" w:rsidTr="00673DBC">
      <w:tc>
        <w:tcPr>
          <w:tcW w:w="1526" w:type="dxa"/>
          <w:vAlign w:val="center"/>
        </w:tcPr>
        <w:p w14:paraId="1C287D40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1C287D41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1C287D44" w14:textId="77777777" w:rsidTr="00673DBC">
      <w:tc>
        <w:tcPr>
          <w:tcW w:w="9139" w:type="dxa"/>
          <w:gridSpan w:val="2"/>
        </w:tcPr>
        <w:p w14:paraId="1C287D43" w14:textId="1EF957B4" w:rsidR="001F1D2E" w:rsidRDefault="00994150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6631B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8A141D">
            <w:t xml:space="preserve">Effective Date: </w:t>
          </w:r>
          <w:fldSimple w:instr=" DOCPROPERTY  &quot;Approval Date&quot;  \* MERGEFORMAT ">
            <w:r w:rsidR="008A141D">
              <w:t>2019-06-26</w:t>
            </w:r>
          </w:fldSimple>
        </w:p>
      </w:tc>
    </w:tr>
  </w:tbl>
  <w:p w14:paraId="1C287D45" w14:textId="77777777" w:rsidR="008F627C" w:rsidRPr="005B4AE6" w:rsidRDefault="001F1D2E" w:rsidP="007F4104">
    <w:pPr>
      <w:pStyle w:val="a8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287D50" wp14:editId="1C287D5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87D46" w14:textId="1E795236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26631B">
      <w:rPr>
        <w:rStyle w:val="af"/>
        <w:rFonts w:eastAsia="MS Gothic"/>
        <w:noProof/>
        <w:sz w:val="18"/>
        <w:szCs w:val="18"/>
      </w:rPr>
      <w:t>4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1C287D48" w14:textId="77777777" w:rsidTr="005B4AE6">
      <w:tc>
        <w:tcPr>
          <w:tcW w:w="8472" w:type="dxa"/>
        </w:tcPr>
        <w:p w14:paraId="1C287D47" w14:textId="001501E4" w:rsidR="00DF38F2" w:rsidRDefault="00994150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6631B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</w:t>
          </w:r>
          <w:r w:rsidR="008A141D">
            <w:t xml:space="preserve">Effective Date: </w:t>
          </w:r>
          <w:fldSimple w:instr=" DOCPROPERTY  &quot;Approval Date&quot;  \* MERGEFORMAT ">
            <w:r w:rsidR="008A141D">
              <w:t>2019-06-26</w:t>
            </w:r>
          </w:fldSimple>
          <w:r w:rsidR="00DF38F2">
            <w:tab/>
          </w:r>
        </w:p>
      </w:tc>
    </w:tr>
  </w:tbl>
  <w:p w14:paraId="1C287D49" w14:textId="77777777" w:rsidR="006B596A" w:rsidRPr="00205D53" w:rsidRDefault="00C06698" w:rsidP="007F4104">
    <w:pPr>
      <w:pStyle w:val="a8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C287D52" wp14:editId="1C287D53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BF292" w14:textId="77777777" w:rsidR="00994150" w:rsidRDefault="00994150">
      <w:r>
        <w:separator/>
      </w:r>
    </w:p>
  </w:footnote>
  <w:footnote w:type="continuationSeparator" w:id="0">
    <w:p w14:paraId="41281A4E" w14:textId="77777777" w:rsidR="00994150" w:rsidRDefault="00994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1C287D37" w14:textId="77777777" w:rsidTr="001F3654">
      <w:tc>
        <w:tcPr>
          <w:tcW w:w="8121" w:type="dxa"/>
        </w:tcPr>
        <w:p w14:paraId="1C287D35" w14:textId="44285554" w:rsidR="00081986" w:rsidRDefault="00994150" w:rsidP="007F4104">
          <w:pPr>
            <w:pStyle w:val="ab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26631B">
            <w:t>C# Basics</w:t>
          </w:r>
          <w:r>
            <w:fldChar w:fldCharType="end"/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1C287D36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1C287D3A" w14:textId="77777777" w:rsidTr="004B110A">
      <w:trPr>
        <w:trHeight w:val="340"/>
      </w:trPr>
      <w:tc>
        <w:tcPr>
          <w:tcW w:w="8121" w:type="dxa"/>
        </w:tcPr>
        <w:p w14:paraId="1C287D38" w14:textId="6FC87D34" w:rsidR="00081986" w:rsidRDefault="00081986" w:rsidP="007F4104">
          <w:pPr>
            <w:pStyle w:val="ab"/>
          </w:pPr>
          <w:r w:rsidRPr="009618CB">
            <w:t xml:space="preserve">PID: </w:t>
          </w:r>
          <w:r w:rsidR="00994150">
            <w:fldChar w:fldCharType="begin"/>
          </w:r>
          <w:r w:rsidR="00994150">
            <w:instrText xml:space="preserve"> DOCPROPERTY  PID  \* MERGEFORMAT </w:instrText>
          </w:r>
          <w:r w:rsidR="00994150">
            <w:fldChar w:fldCharType="separate"/>
          </w:r>
          <w:r w:rsidR="0026631B">
            <w:t>EPM-FARM</w:t>
          </w:r>
          <w:r w:rsidR="00994150">
            <w:fldChar w:fldCharType="end"/>
          </w:r>
        </w:p>
      </w:tc>
      <w:tc>
        <w:tcPr>
          <w:tcW w:w="1485" w:type="dxa"/>
        </w:tcPr>
        <w:p w14:paraId="1C287D39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</w:rPr>
            <w:drawing>
              <wp:inline distT="0" distB="0" distL="0" distR="0" wp14:anchorId="1C287D4A" wp14:editId="1C287D4B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287D3B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C287D4C" wp14:editId="1C287D4D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BFC7161"/>
    <w:multiLevelType w:val="multilevel"/>
    <w:tmpl w:val="E0B4FE1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54ABF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6631B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41D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4150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B2809"/>
    <w:rsid w:val="00BB6BB6"/>
    <w:rsid w:val="00BC4BBC"/>
    <w:rsid w:val="00BC6D7F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458AB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113B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287CEF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AAD5-CC0A-46F2-925D-A46CDD1E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44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</vt:lpstr>
    </vt:vector>
  </TitlesOfParts>
  <Manager/>
  <Company>EPAM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Anton Pudikov</cp:lastModifiedBy>
  <cp:revision>16</cp:revision>
  <cp:lastPrinted>2017-03-01T09:57:00Z</cp:lastPrinted>
  <dcterms:created xsi:type="dcterms:W3CDTF">2015-09-28T16:50:00Z</dcterms:created>
  <dcterms:modified xsi:type="dcterms:W3CDTF">2019-06-28T17:05:00Z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