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2BDF" w14:textId="77777777" w:rsidR="00343E07" w:rsidRDefault="00343E07" w:rsidP="0040467B">
      <w:pPr>
        <w:pStyle w:val="a2"/>
      </w:pPr>
    </w:p>
    <w:p w14:paraId="30AE0C63" w14:textId="77777777" w:rsidR="00343E07" w:rsidRDefault="00343E07" w:rsidP="0040467B">
      <w:pPr>
        <w:pStyle w:val="a2"/>
      </w:pPr>
    </w:p>
    <w:p w14:paraId="201E0DE7" w14:textId="77777777" w:rsidR="00343E07" w:rsidRDefault="00343E07" w:rsidP="0040467B">
      <w:pPr>
        <w:pStyle w:val="a2"/>
      </w:pPr>
    </w:p>
    <w:p w14:paraId="3C082BE3" w14:textId="77777777" w:rsidR="00343E07" w:rsidRDefault="00343E07" w:rsidP="0040467B">
      <w:pPr>
        <w:pStyle w:val="a2"/>
      </w:pPr>
    </w:p>
    <w:p w14:paraId="20887C8F" w14:textId="77777777" w:rsidR="00343E07" w:rsidRDefault="00343E07" w:rsidP="0040467B">
      <w:pPr>
        <w:pStyle w:val="a2"/>
      </w:pPr>
    </w:p>
    <w:p w14:paraId="2F1F2C4D" w14:textId="77777777" w:rsidR="00343E07" w:rsidRDefault="00343E07" w:rsidP="0040467B">
      <w:pPr>
        <w:pStyle w:val="a2"/>
      </w:pPr>
    </w:p>
    <w:p w14:paraId="59F36235" w14:textId="77777777" w:rsidR="00343E07" w:rsidRDefault="00343E07" w:rsidP="0040467B">
      <w:pPr>
        <w:pStyle w:val="a2"/>
      </w:pPr>
    </w:p>
    <w:p w14:paraId="690B7C18" w14:textId="77777777" w:rsidR="00343E07" w:rsidRPr="00343E07" w:rsidRDefault="00343E07" w:rsidP="0040467B">
      <w:pPr>
        <w:pStyle w:val="a2"/>
      </w:pPr>
    </w:p>
    <w:p w14:paraId="78A493AF" w14:textId="77777777" w:rsidR="00343E07" w:rsidRDefault="00343E07" w:rsidP="0040467B">
      <w:pPr>
        <w:pStyle w:val="a2"/>
      </w:pPr>
    </w:p>
    <w:p w14:paraId="5CC2A126" w14:textId="77777777" w:rsidR="00222DC3" w:rsidRPr="00114D08" w:rsidRDefault="00343E07" w:rsidP="0040467B">
      <w:pPr>
        <w:pStyle w:val="a2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43D239B9" wp14:editId="72FD4A4B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C186881" w14:textId="77777777" w:rsidTr="003A184A">
        <w:trPr>
          <w:trHeight w:val="1583"/>
        </w:trPr>
        <w:tc>
          <w:tcPr>
            <w:tcW w:w="9359" w:type="dxa"/>
          </w:tcPr>
          <w:p w14:paraId="31AD2352" w14:textId="7DB7FCF6" w:rsidR="008B3B7F" w:rsidRPr="007F4104" w:rsidRDefault="003E31CC" w:rsidP="007F4104">
            <w:pPr>
              <w:pStyle w:val="af7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0D02BB">
              <w:t>Task 02</w:t>
            </w:r>
            <w:r>
              <w:fldChar w:fldCharType="end"/>
            </w:r>
          </w:p>
          <w:p w14:paraId="5A30C592" w14:textId="72860CA9" w:rsidR="008B3B7F" w:rsidRPr="00114D08" w:rsidRDefault="003E31CC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0D02BB">
              <w:t>OOP Basics</w:t>
            </w:r>
            <w:r>
              <w:fldChar w:fldCharType="end"/>
            </w:r>
          </w:p>
        </w:tc>
      </w:tr>
      <w:tr w:rsidR="007074E7" w:rsidRPr="00114D08" w14:paraId="63DE3FC4" w14:textId="77777777" w:rsidTr="003A184A">
        <w:tc>
          <w:tcPr>
            <w:tcW w:w="9359" w:type="dxa"/>
          </w:tcPr>
          <w:p w14:paraId="20CCDB09" w14:textId="77777777" w:rsidR="007074E7" w:rsidRDefault="003E31CC" w:rsidP="00DF1FC8">
            <w:pPr>
              <w:pStyle w:val="ProjectNam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0D02BB">
              <w:t>EPM-FARM</w:t>
            </w:r>
            <w:r>
              <w:fldChar w:fldCharType="end"/>
            </w:r>
          </w:p>
          <w:p w14:paraId="6BB79BD8" w14:textId="77777777" w:rsidR="00D442DD" w:rsidRDefault="00D442DD" w:rsidP="00DF1FC8">
            <w:pPr>
              <w:pStyle w:val="ProjectName"/>
            </w:pPr>
          </w:p>
          <w:p w14:paraId="6F6DD701" w14:textId="6CCA045D" w:rsidR="00D442DD" w:rsidRPr="00D442DD" w:rsidRDefault="00D442DD" w:rsidP="00DF1FC8">
            <w:pPr>
              <w:pStyle w:val="ProjectName"/>
              <w:rPr>
                <w:lang w:val="ru-RU"/>
              </w:rPr>
            </w:pPr>
            <w:r>
              <w:t xml:space="preserve">DEADLINE: 17.07, </w:t>
            </w:r>
            <w:r>
              <w:rPr>
                <w:lang w:val="ru-RU"/>
              </w:rPr>
              <w:t>среда, 21:00</w:t>
            </w:r>
          </w:p>
        </w:tc>
      </w:tr>
    </w:tbl>
    <w:p w14:paraId="04012B9F" w14:textId="77777777" w:rsidR="00A01F87" w:rsidRDefault="00A01F87" w:rsidP="0040467B">
      <w:pPr>
        <w:pStyle w:val="a2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  <w:bookmarkStart w:id="0" w:name="_GoBack"/>
      <w:bookmarkEnd w:id="0"/>
    </w:p>
    <w:p w14:paraId="3BF32F01" w14:textId="77777777" w:rsidR="00EC0172" w:rsidRDefault="00EC0172" w:rsidP="0040467B">
      <w:pPr>
        <w:pStyle w:val="a2"/>
      </w:pPr>
    </w:p>
    <w:p w14:paraId="7B5F14B3" w14:textId="77777777" w:rsidR="00C3363B" w:rsidRPr="008E2573" w:rsidRDefault="008E5CE9" w:rsidP="00321D68">
      <w:pPr>
        <w:pStyle w:val="1"/>
        <w:numPr>
          <w:ilvl w:val="0"/>
          <w:numId w:val="0"/>
        </w:numPr>
        <w:ind w:left="390"/>
      </w:pPr>
      <w:r>
        <w:t>Encapsulation</w:t>
      </w:r>
    </w:p>
    <w:p w14:paraId="09AA00FB" w14:textId="77777777" w:rsidR="00E22282" w:rsidRPr="00FD4DDE" w:rsidRDefault="00B974EA" w:rsidP="00B974EA">
      <w:pPr>
        <w:pStyle w:val="20"/>
      </w:pPr>
      <w:r>
        <w:t>Round</w:t>
      </w:r>
    </w:p>
    <w:p w14:paraId="59F44AAA" w14:textId="77777777" w:rsidR="00532D0E" w:rsidRDefault="00B974EA" w:rsidP="0040467B">
      <w:pPr>
        <w:pStyle w:val="a2"/>
        <w:rPr>
          <w:lang w:val="ru-RU"/>
        </w:rPr>
      </w:pPr>
      <w:r w:rsidRPr="00B974EA">
        <w:rPr>
          <w:lang w:val="ru-RU"/>
        </w:rPr>
        <w:t xml:space="preserve">Написать класс </w:t>
      </w:r>
      <w:r w:rsidRPr="00455BB2">
        <w:rPr>
          <w:rFonts w:ascii="PT Mono" w:hAnsi="PT Mono"/>
          <w:b/>
        </w:rPr>
        <w:t>Round</w:t>
      </w:r>
      <w:r w:rsidRPr="00B974EA">
        <w:rPr>
          <w:lang w:val="ru-RU"/>
        </w:rPr>
        <w:t>, задающий круг с указанными координатами центра, радиусом, а также свойствами, позволяющими узнать длину описанной окружности и площадь круга. Обеспечить нахождение объекта в заведомо корректном состоянии. Написать программу, демонстрирующую использование данного круга.</w:t>
      </w:r>
    </w:p>
    <w:p w14:paraId="0BE13F6A" w14:textId="77777777" w:rsidR="00C35761" w:rsidRDefault="00C35761" w:rsidP="00B974EA">
      <w:pPr>
        <w:pStyle w:val="20"/>
      </w:pPr>
      <w:r>
        <w:t>Triangle</w:t>
      </w:r>
    </w:p>
    <w:p w14:paraId="5B4A8F50" w14:textId="77777777" w:rsidR="00C35761" w:rsidRDefault="008E5CE9" w:rsidP="0040467B">
      <w:pPr>
        <w:pStyle w:val="a2"/>
        <w:rPr>
          <w:lang w:val="ru-RU"/>
        </w:rPr>
      </w:pPr>
      <w:r w:rsidRPr="008E5CE9">
        <w:rPr>
          <w:lang w:val="ru-RU"/>
        </w:rPr>
        <w:t xml:space="preserve">Написать класс </w:t>
      </w:r>
      <w:r w:rsidRPr="00455BB2">
        <w:rPr>
          <w:rFonts w:ascii="PT Mono" w:hAnsi="PT Mono"/>
          <w:b/>
        </w:rPr>
        <w:t>Triangle</w:t>
      </w:r>
      <w:r w:rsidRPr="008E5CE9">
        <w:rPr>
          <w:lang w:val="ru-RU"/>
        </w:rPr>
        <w:t xml:space="preserve">, описывающий треугольник со сторонами </w:t>
      </w:r>
      <w:r w:rsidRPr="00455BB2">
        <w:rPr>
          <w:rFonts w:ascii="PT Mono" w:hAnsi="PT Mono"/>
          <w:b/>
          <w:lang w:val="ru-RU"/>
        </w:rPr>
        <w:t>a</w:t>
      </w:r>
      <w:r w:rsidRPr="008E5CE9">
        <w:rPr>
          <w:lang w:val="ru-RU"/>
        </w:rPr>
        <w:t xml:space="preserve">, </w:t>
      </w:r>
      <w:r w:rsidRPr="00455BB2">
        <w:rPr>
          <w:rFonts w:ascii="PT Mono" w:hAnsi="PT Mono"/>
          <w:b/>
          <w:lang w:val="ru-RU"/>
        </w:rPr>
        <w:t>b</w:t>
      </w:r>
      <w:r w:rsidRPr="008E5CE9">
        <w:rPr>
          <w:lang w:val="ru-RU"/>
        </w:rPr>
        <w:t xml:space="preserve">, </w:t>
      </w:r>
      <w:r w:rsidRPr="00455BB2">
        <w:rPr>
          <w:rFonts w:ascii="PT Mono" w:hAnsi="PT Mono"/>
          <w:b/>
          <w:lang w:val="ru-RU"/>
        </w:rPr>
        <w:t>c</w:t>
      </w:r>
      <w:r w:rsidRPr="008E5CE9">
        <w:rPr>
          <w:lang w:val="ru-RU"/>
        </w:rPr>
        <w:t xml:space="preserve"> и позволяющий осуществить расчёт его площади и периметра. Написать программу, демонстрирующую использование данного треугольника.</w:t>
      </w:r>
    </w:p>
    <w:p w14:paraId="5668C6AE" w14:textId="77777777" w:rsidR="00C35761" w:rsidRDefault="008E5CE9" w:rsidP="00B974EA">
      <w:pPr>
        <w:pStyle w:val="20"/>
      </w:pPr>
      <w:r>
        <w:t>User</w:t>
      </w:r>
    </w:p>
    <w:p w14:paraId="0C9ADA27" w14:textId="77777777" w:rsidR="00C35761" w:rsidRDefault="008E5CE9" w:rsidP="0040467B">
      <w:pPr>
        <w:pStyle w:val="a2"/>
        <w:rPr>
          <w:lang w:val="ru-RU"/>
        </w:rPr>
      </w:pPr>
      <w:r w:rsidRPr="008E5CE9">
        <w:rPr>
          <w:lang w:val="ru-RU"/>
        </w:rPr>
        <w:t xml:space="preserve">Написать класс </w:t>
      </w:r>
      <w:r w:rsidRPr="00455BB2">
        <w:rPr>
          <w:rFonts w:ascii="PT Mono" w:hAnsi="PT Mono"/>
          <w:b/>
        </w:rPr>
        <w:t>User</w:t>
      </w:r>
      <w:r w:rsidRPr="008E5CE9">
        <w:rPr>
          <w:lang w:val="ru-RU"/>
        </w:rPr>
        <w:t xml:space="preserve">, описывающий человека (Фамилия, Имя, Отчество, Дата рождения, Возраст). Написать программу, демонстрирующую использование этого класса. </w:t>
      </w:r>
    </w:p>
    <w:p w14:paraId="2BAFD4F3" w14:textId="77777777" w:rsidR="00C35761" w:rsidRDefault="008E5CE9" w:rsidP="00B974EA">
      <w:pPr>
        <w:pStyle w:val="20"/>
      </w:pPr>
      <w:r>
        <w:t>My String</w:t>
      </w:r>
    </w:p>
    <w:p w14:paraId="13892C65" w14:textId="77777777" w:rsidR="00C35761" w:rsidRPr="00455BB2" w:rsidRDefault="008E5CE9" w:rsidP="0040467B">
      <w:pPr>
        <w:pStyle w:val="a2"/>
        <w:rPr>
          <w:lang w:val="ru-RU"/>
        </w:rPr>
      </w:pPr>
      <w:r w:rsidRPr="008E5CE9">
        <w:rPr>
          <w:lang w:val="ru-RU"/>
        </w:rPr>
        <w:t xml:space="preserve">Написать свой собственный класс </w:t>
      </w:r>
      <w:proofErr w:type="spellStart"/>
      <w:r w:rsidRPr="00455BB2">
        <w:rPr>
          <w:rFonts w:ascii="PT Mono" w:hAnsi="PT Mono"/>
          <w:b/>
        </w:rPr>
        <w:t>MyString</w:t>
      </w:r>
      <w:proofErr w:type="spellEnd"/>
      <w:r w:rsidRPr="008E5CE9">
        <w:rPr>
          <w:lang w:val="ru-RU"/>
        </w:rPr>
        <w:t xml:space="preserve">, описывающий строку как массив символов. </w:t>
      </w:r>
      <w:r w:rsidR="00455BB2">
        <w:rPr>
          <w:lang w:val="ru-RU"/>
        </w:rPr>
        <w:t xml:space="preserve">Реализовать </w:t>
      </w:r>
      <w:r w:rsidRPr="008E5CE9">
        <w:rPr>
          <w:lang w:val="ru-RU"/>
        </w:rPr>
        <w:t>дл</w:t>
      </w:r>
      <w:r w:rsidR="00455BB2">
        <w:rPr>
          <w:lang w:val="ru-RU"/>
        </w:rPr>
        <w:t>я этого класса типовые операции (сравнение, конкатенация, поиск символов, конвертация из/в массив символов, ...).</w:t>
      </w:r>
    </w:p>
    <w:p w14:paraId="1078E86D" w14:textId="77777777" w:rsidR="008E5CE9" w:rsidRPr="00455BB2" w:rsidRDefault="008E5CE9" w:rsidP="00321D68">
      <w:pPr>
        <w:pStyle w:val="1"/>
        <w:numPr>
          <w:ilvl w:val="0"/>
          <w:numId w:val="0"/>
        </w:numPr>
        <w:ind w:left="390"/>
        <w:rPr>
          <w:lang w:val="ru-RU"/>
        </w:rPr>
      </w:pPr>
    </w:p>
    <w:p w14:paraId="097946E3" w14:textId="77777777" w:rsidR="00321D68" w:rsidRDefault="008E5CE9" w:rsidP="00321D68">
      <w:pPr>
        <w:pStyle w:val="1"/>
        <w:numPr>
          <w:ilvl w:val="0"/>
          <w:numId w:val="0"/>
        </w:numPr>
        <w:ind w:left="390"/>
      </w:pPr>
      <w:r>
        <w:t>Inheritance</w:t>
      </w:r>
    </w:p>
    <w:p w14:paraId="0CA1292A" w14:textId="77777777" w:rsidR="00C35761" w:rsidRDefault="008E5CE9" w:rsidP="00B974EA">
      <w:pPr>
        <w:pStyle w:val="20"/>
      </w:pPr>
      <w:r>
        <w:t>Employee</w:t>
      </w:r>
    </w:p>
    <w:p w14:paraId="1DB4FAAA" w14:textId="77777777" w:rsidR="00C35761" w:rsidRDefault="008E5CE9" w:rsidP="0040467B">
      <w:pPr>
        <w:pStyle w:val="a2"/>
        <w:rPr>
          <w:lang w:val="ru-RU"/>
        </w:rPr>
      </w:pPr>
      <w:r w:rsidRPr="008E5CE9">
        <w:rPr>
          <w:lang w:val="ru-RU"/>
        </w:rPr>
        <w:t xml:space="preserve">На основе класса </w:t>
      </w:r>
      <w:r w:rsidRPr="00455BB2">
        <w:rPr>
          <w:rFonts w:ascii="PT Mono" w:hAnsi="PT Mono"/>
          <w:b/>
        </w:rPr>
        <w:t>User</w:t>
      </w:r>
      <w:r w:rsidRPr="008E5CE9">
        <w:rPr>
          <w:lang w:val="ru-RU"/>
        </w:rPr>
        <w:t xml:space="preserve"> (см. задание 2.3) создать класс </w:t>
      </w:r>
      <w:r w:rsidRPr="00455BB2">
        <w:rPr>
          <w:rFonts w:ascii="PT Mono" w:hAnsi="PT Mono"/>
          <w:b/>
        </w:rPr>
        <w:t>Employee</w:t>
      </w:r>
      <w:r w:rsidRPr="008E5CE9">
        <w:rPr>
          <w:lang w:val="ru-RU"/>
        </w:rPr>
        <w:t xml:space="preserve">, описывающий сотрудника фирмы. </w:t>
      </w:r>
      <w:r>
        <w:rPr>
          <w:lang w:val="ru-RU"/>
        </w:rPr>
        <w:t>Дополнить класс</w:t>
      </w:r>
      <w:r w:rsidRPr="008E5CE9">
        <w:rPr>
          <w:lang w:val="ru-RU"/>
        </w:rPr>
        <w:t xml:space="preserve"> </w:t>
      </w:r>
      <w:r w:rsidR="00455BB2">
        <w:rPr>
          <w:lang w:val="ru-RU"/>
        </w:rPr>
        <w:t>свойствами</w:t>
      </w:r>
      <w:r w:rsidRPr="008E5CE9">
        <w:rPr>
          <w:lang w:val="ru-RU"/>
        </w:rPr>
        <w:t xml:space="preserve"> «стаж работы» и «должность». Обеспечить нахождение класса в заведомо корректном состоянии.</w:t>
      </w:r>
    </w:p>
    <w:p w14:paraId="43010D65" w14:textId="77777777" w:rsidR="00C35761" w:rsidRDefault="008E5CE9" w:rsidP="00B974EA">
      <w:pPr>
        <w:pStyle w:val="20"/>
      </w:pPr>
      <w:r>
        <w:t>Ring</w:t>
      </w:r>
    </w:p>
    <w:p w14:paraId="1A6BBA07" w14:textId="77777777" w:rsidR="00C35761" w:rsidRPr="008E5CE9" w:rsidRDefault="008E5CE9" w:rsidP="0040467B">
      <w:pPr>
        <w:pStyle w:val="a2"/>
        <w:rPr>
          <w:lang w:val="ru-RU"/>
        </w:rPr>
      </w:pPr>
      <w:r>
        <w:rPr>
          <w:lang w:val="ru-RU"/>
        </w:rPr>
        <w:t xml:space="preserve">Создать класс </w:t>
      </w:r>
      <w:r w:rsidRPr="00455BB2">
        <w:rPr>
          <w:rFonts w:ascii="PT Mono" w:hAnsi="PT Mono"/>
          <w:b/>
        </w:rPr>
        <w:t>Ring</w:t>
      </w:r>
      <w:r>
        <w:rPr>
          <w:lang w:val="ru-RU"/>
        </w:rPr>
        <w:t>, описывающий кольцо, заданное</w:t>
      </w:r>
      <w:r w:rsidRPr="008E5CE9">
        <w:rPr>
          <w:lang w:val="ru-RU"/>
        </w:rPr>
        <w:t xml:space="preserve"> координатами центра, внешним и внутренним радиусами, а также свойствами, позволяющими узнать площадь кольца и суммарную длину внешней и внутренней </w:t>
      </w:r>
      <w:r>
        <w:rPr>
          <w:lang w:val="ru-RU"/>
        </w:rPr>
        <w:t>окружностей.</w:t>
      </w:r>
      <w:r w:rsidRPr="008E5CE9">
        <w:rPr>
          <w:lang w:val="ru-RU"/>
        </w:rPr>
        <w:t xml:space="preserve"> Обеспечить нахождение класса в заведомо корректном состоянии.</w:t>
      </w:r>
    </w:p>
    <w:p w14:paraId="31CC6C52" w14:textId="77777777" w:rsidR="008E5CE9" w:rsidRDefault="008E5CE9" w:rsidP="00321D68">
      <w:pPr>
        <w:pStyle w:val="1"/>
        <w:numPr>
          <w:ilvl w:val="0"/>
          <w:numId w:val="0"/>
        </w:numPr>
        <w:ind w:left="390"/>
      </w:pPr>
    </w:p>
    <w:p w14:paraId="0A644E19" w14:textId="77777777" w:rsidR="00321D68" w:rsidRDefault="008E5CE9" w:rsidP="00321D68">
      <w:pPr>
        <w:pStyle w:val="1"/>
        <w:numPr>
          <w:ilvl w:val="0"/>
          <w:numId w:val="0"/>
        </w:numPr>
        <w:ind w:left="390"/>
      </w:pPr>
      <w:r>
        <w:t>Polymorphism</w:t>
      </w:r>
    </w:p>
    <w:p w14:paraId="4514D36C" w14:textId="77777777" w:rsidR="00321D68" w:rsidRDefault="008E5CE9" w:rsidP="00B974EA">
      <w:pPr>
        <w:pStyle w:val="20"/>
      </w:pPr>
      <w:r>
        <w:t>Vector graphics editor</w:t>
      </w:r>
    </w:p>
    <w:p w14:paraId="4AFFB4DE" w14:textId="77777777" w:rsidR="008E5CE9" w:rsidRDefault="008E5CE9" w:rsidP="008E5CE9">
      <w:pPr>
        <w:pStyle w:val="a2"/>
        <w:rPr>
          <w:lang w:val="ru-RU"/>
        </w:rPr>
      </w:pPr>
      <w:r w:rsidRPr="008E5CE9">
        <w:rPr>
          <w:lang w:val="ru-RU"/>
        </w:rPr>
        <w:t>Напишите заготовку для векторного графического редактора. Полная версия редактора должна позволять создавать и выводить на экран такие фигуры как</w:t>
      </w:r>
      <w:r w:rsidR="001B1DCA">
        <w:rPr>
          <w:lang w:val="ru-RU"/>
        </w:rPr>
        <w:t xml:space="preserve"> л</w:t>
      </w:r>
      <w:r w:rsidRPr="008E5CE9">
        <w:rPr>
          <w:lang w:val="ru-RU"/>
        </w:rPr>
        <w:t xml:space="preserve">иния, </w:t>
      </w:r>
      <w:r w:rsidR="001B1DCA">
        <w:rPr>
          <w:lang w:val="ru-RU"/>
        </w:rPr>
        <w:t>о</w:t>
      </w:r>
      <w:r w:rsidRPr="008E5CE9">
        <w:rPr>
          <w:lang w:val="ru-RU"/>
        </w:rPr>
        <w:t xml:space="preserve">кружность, </w:t>
      </w:r>
      <w:r w:rsidR="001B1DCA">
        <w:rPr>
          <w:lang w:val="ru-RU"/>
        </w:rPr>
        <w:t>прямоугольник, к</w:t>
      </w:r>
      <w:r w:rsidRPr="008E5CE9">
        <w:rPr>
          <w:lang w:val="ru-RU"/>
        </w:rPr>
        <w:t xml:space="preserve">руг, </w:t>
      </w:r>
      <w:r w:rsidR="001B1DCA">
        <w:rPr>
          <w:lang w:val="ru-RU"/>
        </w:rPr>
        <w:t>кольцо</w:t>
      </w:r>
      <w:r w:rsidRPr="008E5CE9">
        <w:rPr>
          <w:lang w:val="ru-RU"/>
        </w:rPr>
        <w:t>. Заготовка, для упрощения, должна представлять собой консольное приложение с</w:t>
      </w:r>
      <w:r w:rsidR="001B1DCA">
        <w:rPr>
          <w:lang w:val="ru-RU"/>
        </w:rPr>
        <w:t>о следующим</w:t>
      </w:r>
      <w:r w:rsidRPr="008E5CE9">
        <w:rPr>
          <w:lang w:val="ru-RU"/>
        </w:rPr>
        <w:t xml:space="preserve"> функционалом:</w:t>
      </w:r>
    </w:p>
    <w:p w14:paraId="4ECA924C" w14:textId="77777777" w:rsidR="008E5CE9" w:rsidRPr="008E5CE9" w:rsidRDefault="008E5CE9" w:rsidP="008E5CE9">
      <w:pPr>
        <w:pStyle w:val="a2"/>
        <w:numPr>
          <w:ilvl w:val="0"/>
          <w:numId w:val="17"/>
        </w:numPr>
        <w:rPr>
          <w:lang w:val="ru-RU"/>
        </w:rPr>
      </w:pPr>
      <w:r>
        <w:rPr>
          <w:lang w:val="ru-RU"/>
        </w:rPr>
        <w:t>С</w:t>
      </w:r>
      <w:r w:rsidRPr="008E5CE9">
        <w:rPr>
          <w:lang w:val="ru-RU"/>
        </w:rPr>
        <w:t>оздать фигуру выбранного т</w:t>
      </w:r>
      <w:r w:rsidR="001B1DCA">
        <w:rPr>
          <w:lang w:val="ru-RU"/>
        </w:rPr>
        <w:t>ипа по произвольным координатам;</w:t>
      </w:r>
    </w:p>
    <w:p w14:paraId="4C5B4BCB" w14:textId="77777777" w:rsidR="00321D68" w:rsidRPr="008E5CE9" w:rsidRDefault="008E5CE9" w:rsidP="008E5CE9">
      <w:pPr>
        <w:pStyle w:val="a2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>В</w:t>
      </w:r>
      <w:r w:rsidRPr="008E5CE9">
        <w:rPr>
          <w:lang w:val="ru-RU"/>
        </w:rPr>
        <w:t>ывести фигуры на экран (для каждой фигуры вывести на консоль её тип и значения параметров)</w:t>
      </w:r>
      <w:r w:rsidR="001B1DCA">
        <w:rPr>
          <w:lang w:val="ru-RU"/>
        </w:rPr>
        <w:t>.</w:t>
      </w:r>
    </w:p>
    <w:p w14:paraId="657790F2" w14:textId="77777777" w:rsidR="00321D68" w:rsidRDefault="001B1DCA" w:rsidP="00B974EA">
      <w:pPr>
        <w:pStyle w:val="20"/>
      </w:pPr>
      <w:r>
        <w:t>Game</w:t>
      </w:r>
    </w:p>
    <w:p w14:paraId="37008AD3" w14:textId="77777777" w:rsidR="001B1DCA" w:rsidRPr="001B1DCA" w:rsidRDefault="001B1DCA" w:rsidP="001B1DCA">
      <w:pPr>
        <w:pStyle w:val="a2"/>
        <w:rPr>
          <w:lang w:val="ru-RU"/>
        </w:rPr>
      </w:pPr>
      <w:r w:rsidRPr="001B1DCA">
        <w:rPr>
          <w:lang w:val="ru-RU"/>
        </w:rPr>
        <w:t>Создайте иерархию классов и пропишите ключевые методы для компьютерной игры (без реализации функционала). Суть игры:</w:t>
      </w:r>
    </w:p>
    <w:p w14:paraId="2ADAA49C" w14:textId="77777777" w:rsidR="001B1DCA" w:rsidRPr="001B1DCA" w:rsidRDefault="001B1DCA" w:rsidP="001B1DCA">
      <w:pPr>
        <w:pStyle w:val="a2"/>
        <w:numPr>
          <w:ilvl w:val="0"/>
          <w:numId w:val="18"/>
        </w:numPr>
        <w:rPr>
          <w:lang w:val="ru-RU"/>
        </w:rPr>
      </w:pPr>
      <w:r w:rsidRPr="001B1DCA">
        <w:rPr>
          <w:lang w:val="ru-RU"/>
        </w:rPr>
        <w:t xml:space="preserve">Игрок может передвигаться по прямоугольному полю размером </w:t>
      </w:r>
      <w:r>
        <w:t>Width</w:t>
      </w:r>
      <w:r w:rsidRPr="001B1DCA">
        <w:rPr>
          <w:lang w:val="ru-RU"/>
        </w:rPr>
        <w:t xml:space="preserve"> на </w:t>
      </w:r>
      <w:r>
        <w:t>Height</w:t>
      </w:r>
      <w:r>
        <w:rPr>
          <w:lang w:val="ru-RU"/>
        </w:rPr>
        <w:t>;</w:t>
      </w:r>
    </w:p>
    <w:p w14:paraId="20E9B3FD" w14:textId="77777777" w:rsidR="001B1DCA" w:rsidRPr="001B1DCA" w:rsidRDefault="001B1DCA" w:rsidP="001B1DCA">
      <w:pPr>
        <w:pStyle w:val="a2"/>
        <w:numPr>
          <w:ilvl w:val="0"/>
          <w:numId w:val="18"/>
        </w:numPr>
        <w:rPr>
          <w:lang w:val="ru-RU"/>
        </w:rPr>
      </w:pPr>
      <w:r w:rsidRPr="001B1DCA">
        <w:rPr>
          <w:lang w:val="ru-RU"/>
        </w:rPr>
        <w:t>На поле располагаются бонусы (яблоко, вишня и т.д.), которые игрок может подобрать для по</w:t>
      </w:r>
      <w:r>
        <w:rPr>
          <w:lang w:val="ru-RU"/>
        </w:rPr>
        <w:t>днятия каких-либо характеристик;</w:t>
      </w:r>
    </w:p>
    <w:p w14:paraId="40AAB70B" w14:textId="77777777" w:rsidR="001B1DCA" w:rsidRPr="001B1DCA" w:rsidRDefault="001B1DCA" w:rsidP="001B1DCA">
      <w:pPr>
        <w:pStyle w:val="a2"/>
        <w:numPr>
          <w:ilvl w:val="0"/>
          <w:numId w:val="18"/>
        </w:numPr>
        <w:rPr>
          <w:lang w:val="ru-RU"/>
        </w:rPr>
      </w:pPr>
      <w:r w:rsidRPr="001B1DCA">
        <w:rPr>
          <w:lang w:val="ru-RU"/>
        </w:rPr>
        <w:t>За игроком охотятся монстры (волки, медведи и т.д.), которые могут передвигаться по</w:t>
      </w:r>
      <w:r>
        <w:rPr>
          <w:lang w:val="ru-RU"/>
        </w:rPr>
        <w:t xml:space="preserve"> карте по какому-либо алгоритму;</w:t>
      </w:r>
    </w:p>
    <w:p w14:paraId="703CFB6F" w14:textId="77777777" w:rsidR="001B1DCA" w:rsidRPr="001B1DCA" w:rsidRDefault="001B1DCA" w:rsidP="001B1DCA">
      <w:pPr>
        <w:pStyle w:val="a2"/>
        <w:numPr>
          <w:ilvl w:val="0"/>
          <w:numId w:val="18"/>
        </w:numPr>
        <w:rPr>
          <w:lang w:val="ru-RU"/>
        </w:rPr>
      </w:pPr>
      <w:r w:rsidRPr="001B1DCA">
        <w:rPr>
          <w:lang w:val="ru-RU"/>
        </w:rPr>
        <w:t>На поле располагаются препятствия разных типов (камни, деревья и т.д.), которые игрок и монстры должны обходить.</w:t>
      </w:r>
    </w:p>
    <w:p w14:paraId="6E86B460" w14:textId="77777777" w:rsidR="00321D68" w:rsidRPr="00321D68" w:rsidRDefault="001B1DCA" w:rsidP="001B1DCA">
      <w:pPr>
        <w:pStyle w:val="a2"/>
        <w:rPr>
          <w:lang w:val="ru-RU"/>
        </w:rPr>
      </w:pPr>
      <w:r w:rsidRPr="001B1DCA">
        <w:rPr>
          <w:lang w:val="ru-RU"/>
        </w:rPr>
        <w:t>Цель игры — собрать все бонусы и не быть «съеденным» монстрами.</w:t>
      </w:r>
    </w:p>
    <w:sectPr w:rsidR="00321D68" w:rsidRPr="00321D68" w:rsidSect="005B4AE6">
      <w:footerReference w:type="default" r:id="rId1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0A7AE" w14:textId="77777777" w:rsidR="003E31CC" w:rsidRDefault="003E31CC">
      <w:r>
        <w:separator/>
      </w:r>
    </w:p>
  </w:endnote>
  <w:endnote w:type="continuationSeparator" w:id="0">
    <w:p w14:paraId="521220E8" w14:textId="77777777" w:rsidR="003E31CC" w:rsidRDefault="003E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C46A3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5C4CA37B" w14:textId="77777777" w:rsidTr="009410B3">
      <w:tc>
        <w:tcPr>
          <w:tcW w:w="8472" w:type="dxa"/>
        </w:tcPr>
        <w:p w14:paraId="589EB9D9" w14:textId="46D345AE" w:rsidR="00AF3313" w:rsidRDefault="003E31CC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557B6E">
            <w:t>CONFIDENTIAL</w:t>
          </w:r>
          <w:r>
            <w:fldChar w:fldCharType="end"/>
          </w:r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D442DD">
            <w:rPr>
              <w:noProof/>
            </w:rPr>
            <w:t>March 6, 2017</w:t>
          </w:r>
          <w:r w:rsidR="00AF3313">
            <w:fldChar w:fldCharType="end"/>
          </w:r>
          <w:r w:rsidR="00AF3313">
            <w:tab/>
          </w:r>
        </w:p>
      </w:tc>
    </w:tr>
  </w:tbl>
  <w:p w14:paraId="032883DF" w14:textId="77777777"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397624E" wp14:editId="41A339E8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475698DF" w14:textId="77777777" w:rsidTr="00673DBC">
      <w:tc>
        <w:tcPr>
          <w:tcW w:w="1526" w:type="dxa"/>
          <w:vAlign w:val="center"/>
        </w:tcPr>
        <w:p w14:paraId="75B498BE" w14:textId="77777777"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2C54ABFB" w14:textId="77777777"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30807D6E" w14:textId="77777777" w:rsidTr="00673DBC">
      <w:tc>
        <w:tcPr>
          <w:tcW w:w="9139" w:type="dxa"/>
          <w:gridSpan w:val="2"/>
        </w:tcPr>
        <w:p w14:paraId="603370EF" w14:textId="451EBC8B" w:rsidR="001F1D2E" w:rsidRDefault="003E31CC" w:rsidP="007F4104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557B6E">
            <w:t>CONFIDENTIAL</w:t>
          </w:r>
          <w:r>
            <w:fldChar w:fldCharType="end"/>
          </w:r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557B6E">
            <w:t>2015-09-28</w:t>
          </w:r>
          <w:r>
            <w:fldChar w:fldCharType="end"/>
          </w:r>
        </w:p>
      </w:tc>
    </w:tr>
  </w:tbl>
  <w:p w14:paraId="4C58C16C" w14:textId="77777777" w:rsidR="008F627C" w:rsidRPr="005B4AE6" w:rsidRDefault="001F1D2E" w:rsidP="007F4104">
    <w:pPr>
      <w:pStyle w:val="a8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DF13E84" wp14:editId="1AF82180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F9339" w14:textId="6A43DACA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557B6E">
      <w:rPr>
        <w:rStyle w:val="af"/>
        <w:rFonts w:eastAsia="MS Gothic"/>
        <w:noProof/>
        <w:sz w:val="18"/>
        <w:szCs w:val="18"/>
      </w:rPr>
      <w:t>3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198A76AC" w14:textId="77777777" w:rsidTr="005B4AE6">
      <w:tc>
        <w:tcPr>
          <w:tcW w:w="8472" w:type="dxa"/>
        </w:tcPr>
        <w:p w14:paraId="325FA004" w14:textId="6A8C6A10" w:rsidR="00DF38F2" w:rsidRDefault="003E31CC" w:rsidP="007F4104">
          <w:pPr>
            <w:pStyle w:val="a8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557B6E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557B6E">
            <w:t>2015-09-28</w:t>
          </w:r>
          <w:r>
            <w:fldChar w:fldCharType="end"/>
          </w:r>
          <w:r w:rsidR="00DF38F2">
            <w:tab/>
          </w:r>
        </w:p>
      </w:tc>
    </w:tr>
  </w:tbl>
  <w:p w14:paraId="6FF76751" w14:textId="77777777" w:rsidR="006B596A" w:rsidRPr="00205D53" w:rsidRDefault="00C06698" w:rsidP="007F4104">
    <w:pPr>
      <w:pStyle w:val="a8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0313A37D" wp14:editId="2373B5FF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93A7F" w14:textId="77777777" w:rsidR="003E31CC" w:rsidRDefault="003E31CC">
      <w:r>
        <w:separator/>
      </w:r>
    </w:p>
  </w:footnote>
  <w:footnote w:type="continuationSeparator" w:id="0">
    <w:p w14:paraId="14A0E77E" w14:textId="77777777" w:rsidR="003E31CC" w:rsidRDefault="003E3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0C014C6D" w14:textId="77777777" w:rsidTr="001F3654">
      <w:tc>
        <w:tcPr>
          <w:tcW w:w="8121" w:type="dxa"/>
        </w:tcPr>
        <w:p w14:paraId="3F560737" w14:textId="03248A33" w:rsidR="00081986" w:rsidRDefault="003E31CC" w:rsidP="007F4104">
          <w:pPr>
            <w:pStyle w:val="ab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557B6E">
            <w:t>OOP Basics</w:t>
          </w:r>
          <w:r>
            <w:fldChar w:fldCharType="end"/>
          </w:r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625FB074" w14:textId="77777777" w:rsidR="00081986" w:rsidRPr="006B596A" w:rsidRDefault="00081986" w:rsidP="007F4104">
          <w:pPr>
            <w:pStyle w:val="ab"/>
          </w:pPr>
        </w:p>
      </w:tc>
    </w:tr>
    <w:tr w:rsidR="00081986" w:rsidRPr="00347AA1" w14:paraId="1483D74E" w14:textId="77777777" w:rsidTr="004B110A">
      <w:trPr>
        <w:trHeight w:val="340"/>
      </w:trPr>
      <w:tc>
        <w:tcPr>
          <w:tcW w:w="8121" w:type="dxa"/>
        </w:tcPr>
        <w:p w14:paraId="28DDB5DC" w14:textId="5FB9D706" w:rsidR="00081986" w:rsidRDefault="00081986" w:rsidP="007F4104">
          <w:pPr>
            <w:pStyle w:val="ab"/>
          </w:pPr>
          <w:r w:rsidRPr="009618CB">
            <w:t xml:space="preserve">PID: </w:t>
          </w:r>
          <w:r w:rsidR="003E31CC">
            <w:fldChar w:fldCharType="begin"/>
          </w:r>
          <w:r w:rsidR="003E31CC">
            <w:instrText xml:space="preserve"> DOCPROPERTY  PID  \* MERGEFORMAT </w:instrText>
          </w:r>
          <w:r w:rsidR="003E31CC">
            <w:fldChar w:fldCharType="separate"/>
          </w:r>
          <w:r w:rsidR="00557B6E">
            <w:t>EPM-FARM</w:t>
          </w:r>
          <w:r w:rsidR="003E31CC">
            <w:fldChar w:fldCharType="end"/>
          </w:r>
        </w:p>
      </w:tc>
      <w:tc>
        <w:tcPr>
          <w:tcW w:w="1485" w:type="dxa"/>
        </w:tcPr>
        <w:p w14:paraId="5C967E9B" w14:textId="77777777"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</w:rPr>
            <w:drawing>
              <wp:inline distT="0" distB="0" distL="0" distR="0" wp14:anchorId="414C5F7E" wp14:editId="29F834E0">
                <wp:extent cx="457200" cy="161925"/>
                <wp:effectExtent l="0" t="0" r="0" b="9525"/>
                <wp:docPr id="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0E77A65" w14:textId="77777777" w:rsidR="005D4824" w:rsidRPr="005B4AE6" w:rsidRDefault="0033141B" w:rsidP="007F4104">
    <w:pPr>
      <w:pStyle w:val="ab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112F85" wp14:editId="5858D95B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A0EA9A9E"/>
    <w:lvl w:ilvl="0" w:tplc="0B2293F8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0C12"/>
    <w:multiLevelType w:val="hybridMultilevel"/>
    <w:tmpl w:val="A20A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406022A4"/>
    <w:lvl w:ilvl="0">
      <w:start w:val="2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5"/>
  </w:num>
  <w:num w:numId="5">
    <w:abstractNumId w:val="4"/>
  </w:num>
  <w:num w:numId="6">
    <w:abstractNumId w:val="1"/>
  </w:num>
  <w:num w:numId="7">
    <w:abstractNumId w:val="16"/>
  </w:num>
  <w:num w:numId="8">
    <w:abstractNumId w:val="5"/>
  </w:num>
  <w:num w:numId="9">
    <w:abstractNumId w:val="2"/>
  </w:num>
  <w:num w:numId="10">
    <w:abstractNumId w:val="10"/>
  </w:num>
  <w:num w:numId="11">
    <w:abstractNumId w:val="17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02BB"/>
    <w:rsid w:val="000D22DF"/>
    <w:rsid w:val="000D29D2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0D81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1DCA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02C1"/>
    <w:rsid w:val="0029170D"/>
    <w:rsid w:val="002923D7"/>
    <w:rsid w:val="002A713E"/>
    <w:rsid w:val="002A7951"/>
    <w:rsid w:val="002C4DDC"/>
    <w:rsid w:val="002C5F65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BCF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C791E"/>
    <w:rsid w:val="003D1F28"/>
    <w:rsid w:val="003E31CC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55BB2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57B6E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0769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CE9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287B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974EA"/>
    <w:rsid w:val="00BB0780"/>
    <w:rsid w:val="00BC4BBC"/>
    <w:rsid w:val="00BC6D7F"/>
    <w:rsid w:val="00BD0CC9"/>
    <w:rsid w:val="00BD57CF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283F"/>
    <w:rsid w:val="00CD7FAA"/>
    <w:rsid w:val="00D066D7"/>
    <w:rsid w:val="00D06E40"/>
    <w:rsid w:val="00D27C46"/>
    <w:rsid w:val="00D32BC5"/>
    <w:rsid w:val="00D442DD"/>
    <w:rsid w:val="00D454F0"/>
    <w:rsid w:val="00D627FC"/>
    <w:rsid w:val="00D639FE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45F6B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C8A6B1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B974EA"/>
    <w:pPr>
      <w:numPr>
        <w:ilvl w:val="1"/>
        <w:numId w:val="1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B974EA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E5D8B-3AD8-4F21-A7E0-C02714DD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4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Basics</vt:lpstr>
    </vt:vector>
  </TitlesOfParts>
  <Manager/>
  <Company>EPAM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Basics</dc:title>
  <dc:subject>Task 02</dc:subject>
  <dc:creator>Dmitry Vereskun</dc:creator>
  <cp:keywords/>
  <dc:description/>
  <cp:lastModifiedBy>Anton Pudikov</cp:lastModifiedBy>
  <cp:revision>8</cp:revision>
  <cp:lastPrinted>2017-03-06T16:24:00Z</cp:lastPrinted>
  <dcterms:created xsi:type="dcterms:W3CDTF">2016-02-29T14:01:00Z</dcterms:created>
  <dcterms:modified xsi:type="dcterms:W3CDTF">2019-07-08T17:35:00Z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