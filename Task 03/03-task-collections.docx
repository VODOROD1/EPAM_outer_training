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B6E67" w14:textId="77777777" w:rsidR="00343E07" w:rsidRDefault="00343E07" w:rsidP="0040467B">
      <w:pPr>
        <w:pStyle w:val="a2"/>
      </w:pPr>
    </w:p>
    <w:p w14:paraId="246B6E68" w14:textId="77777777" w:rsidR="00343E07" w:rsidRDefault="00343E07" w:rsidP="0040467B">
      <w:pPr>
        <w:pStyle w:val="a2"/>
      </w:pPr>
    </w:p>
    <w:p w14:paraId="246B6E69" w14:textId="77777777" w:rsidR="00343E07" w:rsidRDefault="00343E07" w:rsidP="0040467B">
      <w:pPr>
        <w:pStyle w:val="a2"/>
      </w:pPr>
    </w:p>
    <w:p w14:paraId="246B6E6A" w14:textId="77777777" w:rsidR="00343E07" w:rsidRDefault="00343E07" w:rsidP="0040467B">
      <w:pPr>
        <w:pStyle w:val="a2"/>
      </w:pPr>
    </w:p>
    <w:p w14:paraId="246B6E6B" w14:textId="77777777" w:rsidR="00343E07" w:rsidRDefault="00343E07" w:rsidP="0040467B">
      <w:pPr>
        <w:pStyle w:val="a2"/>
      </w:pPr>
    </w:p>
    <w:p w14:paraId="246B6E6C" w14:textId="77777777" w:rsidR="00343E07" w:rsidRDefault="00343E07" w:rsidP="0040467B">
      <w:pPr>
        <w:pStyle w:val="a2"/>
      </w:pPr>
    </w:p>
    <w:p w14:paraId="246B6E6D" w14:textId="77777777" w:rsidR="00343E07" w:rsidRDefault="00343E07" w:rsidP="0040467B">
      <w:pPr>
        <w:pStyle w:val="a2"/>
      </w:pPr>
    </w:p>
    <w:p w14:paraId="246B6E6E" w14:textId="77777777" w:rsidR="00343E07" w:rsidRPr="00343E07" w:rsidRDefault="00343E07" w:rsidP="0040467B">
      <w:pPr>
        <w:pStyle w:val="a2"/>
      </w:pPr>
    </w:p>
    <w:p w14:paraId="246B6E6F" w14:textId="77777777" w:rsidR="00343E07" w:rsidRDefault="00343E07" w:rsidP="0040467B">
      <w:pPr>
        <w:pStyle w:val="a2"/>
      </w:pPr>
    </w:p>
    <w:p w14:paraId="246B6E70" w14:textId="77777777" w:rsidR="00222DC3" w:rsidRPr="00114D08" w:rsidRDefault="00343E07" w:rsidP="0040467B">
      <w:pPr>
        <w:pStyle w:val="a2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246B6E91" wp14:editId="246B6E92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246B6E73" w14:textId="77777777" w:rsidTr="003A184A">
        <w:trPr>
          <w:trHeight w:val="1583"/>
        </w:trPr>
        <w:tc>
          <w:tcPr>
            <w:tcW w:w="9359" w:type="dxa"/>
          </w:tcPr>
          <w:p w14:paraId="246B6E71" w14:textId="77777777" w:rsidR="008B3B7F" w:rsidRPr="007F4104" w:rsidRDefault="000C0A4D" w:rsidP="007F4104">
            <w:pPr>
              <w:pStyle w:val="af7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2778E5">
              <w:t>Task 03</w:t>
            </w:r>
            <w:r>
              <w:fldChar w:fldCharType="end"/>
            </w:r>
          </w:p>
          <w:p w14:paraId="246B6E72" w14:textId="77777777" w:rsidR="008B3B7F" w:rsidRPr="00114D08" w:rsidRDefault="000C0A4D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2778E5">
              <w:t>Collections</w:t>
            </w:r>
            <w:r>
              <w:fldChar w:fldCharType="end"/>
            </w:r>
          </w:p>
        </w:tc>
      </w:tr>
      <w:tr w:rsidR="007074E7" w:rsidRPr="00114D08" w14:paraId="246B6E75" w14:textId="77777777" w:rsidTr="003A184A">
        <w:tc>
          <w:tcPr>
            <w:tcW w:w="9359" w:type="dxa"/>
          </w:tcPr>
          <w:p w14:paraId="066FBB6C" w14:textId="77777777" w:rsidR="007074E7" w:rsidRDefault="000C0A4D" w:rsidP="00DF1FC8">
            <w:pPr>
              <w:pStyle w:val="ProjectNam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2778E5">
              <w:t>EPM-FARM</w:t>
            </w:r>
            <w:r>
              <w:fldChar w:fldCharType="end"/>
            </w:r>
          </w:p>
          <w:p w14:paraId="246B6E74" w14:textId="5E1F24E1" w:rsidR="00F208A4" w:rsidRPr="00F208A4" w:rsidRDefault="00F208A4" w:rsidP="00DF1FC8">
            <w:pPr>
              <w:pStyle w:val="ProjectName"/>
              <w:rPr>
                <w:lang w:val="ru-RU"/>
              </w:rPr>
            </w:pPr>
            <w:r>
              <w:t>DEADLINE: 2</w:t>
            </w:r>
            <w:r>
              <w:rPr>
                <w:lang w:val="ru-RU"/>
              </w:rPr>
              <w:t>6</w:t>
            </w:r>
            <w:r>
              <w:t>.07 (</w:t>
            </w:r>
            <w:r>
              <w:rPr>
                <w:lang w:val="ru-RU"/>
              </w:rPr>
              <w:t>ПЯТНИЦА</w:t>
            </w:r>
            <w:r>
              <w:t>)</w:t>
            </w:r>
            <w:r>
              <w:rPr>
                <w:lang w:val="ru-RU"/>
              </w:rPr>
              <w:t>, 21:00</w:t>
            </w:r>
          </w:p>
        </w:tc>
      </w:tr>
    </w:tbl>
    <w:p w14:paraId="246B6E76" w14:textId="77777777"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  <w:bookmarkStart w:id="0" w:name="_GoBack"/>
      <w:bookmarkEnd w:id="0"/>
    </w:p>
    <w:p w14:paraId="246B6E77" w14:textId="77777777" w:rsidR="00EC0172" w:rsidRDefault="00EC0172" w:rsidP="0040467B">
      <w:pPr>
        <w:pStyle w:val="a2"/>
      </w:pPr>
    </w:p>
    <w:p w14:paraId="246B6E78" w14:textId="77777777" w:rsidR="00E22282" w:rsidRPr="00FD4DDE" w:rsidRDefault="00811D87" w:rsidP="00811D87">
      <w:pPr>
        <w:pStyle w:val="20"/>
      </w:pPr>
      <w:r>
        <w:t>Lost</w:t>
      </w:r>
    </w:p>
    <w:p w14:paraId="246B6E79" w14:textId="77777777" w:rsidR="00532D0E" w:rsidRDefault="00811D87" w:rsidP="0040467B">
      <w:pPr>
        <w:pStyle w:val="a2"/>
        <w:rPr>
          <w:lang w:val="ru-RU"/>
        </w:rPr>
      </w:pPr>
      <w:r w:rsidRPr="00811D87">
        <w:rPr>
          <w:lang w:val="ru-RU"/>
        </w:rPr>
        <w:t>В кругу стоят N человек, пронумерованных от 1 до N. При ведении счета по кругу вычёркивается каждый второй человек, пока не останется один. Составить программу, моделирующую процесс.</w:t>
      </w:r>
    </w:p>
    <w:p w14:paraId="246B6E7A" w14:textId="77777777" w:rsidR="00C35761" w:rsidRDefault="00811D87" w:rsidP="00811D87">
      <w:pPr>
        <w:pStyle w:val="20"/>
      </w:pPr>
      <w:r>
        <w:t>Word frequency</w:t>
      </w:r>
    </w:p>
    <w:p w14:paraId="246B6E7B" w14:textId="77777777" w:rsidR="00C35761" w:rsidRDefault="00811D87" w:rsidP="0040467B">
      <w:pPr>
        <w:pStyle w:val="a2"/>
        <w:rPr>
          <w:lang w:val="ru-RU"/>
        </w:rPr>
      </w:pPr>
      <w:r w:rsidRPr="00811D87">
        <w:rPr>
          <w:lang w:val="ru-RU"/>
        </w:rPr>
        <w:t>Задан английский текст. Выделить отдельные слова и для каждого посчитать частоту встречаемости. Слова, отличающиеся регистром, считать одинаковыми. В качестве разделителей считать пробел и точку.</w:t>
      </w:r>
    </w:p>
    <w:p w14:paraId="246B6E7C" w14:textId="77777777" w:rsidR="00C35761" w:rsidRDefault="00301A73" w:rsidP="00811D87">
      <w:pPr>
        <w:pStyle w:val="20"/>
      </w:pPr>
      <w:r>
        <w:t>Dynamic array</w:t>
      </w:r>
    </w:p>
    <w:p w14:paraId="246B6E7D" w14:textId="77777777" w:rsidR="00811D87" w:rsidRPr="00811D87" w:rsidRDefault="00811D87" w:rsidP="00811D87">
      <w:pPr>
        <w:pStyle w:val="a2"/>
        <w:rPr>
          <w:lang w:val="ru-RU"/>
        </w:rPr>
      </w:pPr>
      <w:r w:rsidRPr="00811D87">
        <w:rPr>
          <w:lang w:val="ru-RU"/>
        </w:rPr>
        <w:t>На базе обычного массива (коллекции .NET не использовать) реализовать свой собственный класс DynamicArray</w:t>
      </w:r>
      <w:r w:rsidR="00301A73" w:rsidRPr="00301A73">
        <w:rPr>
          <w:lang w:val="ru-RU"/>
        </w:rPr>
        <w:t>&lt;</w:t>
      </w:r>
      <w:r w:rsidR="00301A73">
        <w:t>T</w:t>
      </w:r>
      <w:r w:rsidR="00301A73" w:rsidRPr="00301A73">
        <w:rPr>
          <w:lang w:val="ru-RU"/>
        </w:rPr>
        <w:t>&gt;</w:t>
      </w:r>
      <w:r w:rsidRPr="00811D87">
        <w:rPr>
          <w:lang w:val="ru-RU"/>
        </w:rPr>
        <w:t>, представляющий собой динамический массив (массив с запасом) для хранения объектов произвольных типов. Класс должен содержать:</w:t>
      </w:r>
    </w:p>
    <w:p w14:paraId="246B6E7E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Конструктор без параметров (создаётся массив ёмкостью 8 элементов).</w:t>
      </w:r>
    </w:p>
    <w:p w14:paraId="246B6E7F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Конструктор с одним целочисленным параметром (создаётся массив указанной ёмкости).</w:t>
      </w:r>
    </w:p>
    <w:p w14:paraId="246B6E80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Конструктор, который в качестве параметра принимает коллекцию, реализующую интерфейс IEnumerable</w:t>
      </w:r>
      <w:r w:rsidR="00301A73" w:rsidRPr="00301A73">
        <w:rPr>
          <w:lang w:val="ru-RU"/>
        </w:rPr>
        <w:t>&lt;</w:t>
      </w:r>
      <w:r w:rsidR="00301A73">
        <w:t>T</w:t>
      </w:r>
      <w:r w:rsidR="00301A73" w:rsidRPr="00301A73">
        <w:rPr>
          <w:lang w:val="ru-RU"/>
        </w:rPr>
        <w:t>&gt;</w:t>
      </w:r>
      <w:r w:rsidRPr="00811D87">
        <w:rPr>
          <w:lang w:val="ru-RU"/>
        </w:rPr>
        <w:t>, создаёт массив нужного размера и копирует в него все элементы из коллекции.</w:t>
      </w:r>
    </w:p>
    <w:p w14:paraId="246B6E81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Метод Add, добавляющий в конец массива один элемент. При нехватке места для добавления элемента, ёмкость массива должна удваиваться.</w:t>
      </w:r>
    </w:p>
    <w:p w14:paraId="246B6E82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Метод AddRange, добавляющий в конец массива содержимое коллекции, реализующей интерфейс IEnumerable</w:t>
      </w:r>
      <w:r w:rsidR="00301A73" w:rsidRPr="00301A73">
        <w:rPr>
          <w:lang w:val="ru-RU"/>
        </w:rPr>
        <w:t>&lt;</w:t>
      </w:r>
      <w:r w:rsidR="00301A73">
        <w:t>T</w:t>
      </w:r>
      <w:r w:rsidR="00301A73" w:rsidRPr="00301A73">
        <w:rPr>
          <w:lang w:val="ru-RU"/>
        </w:rPr>
        <w:t>&gt;</w:t>
      </w:r>
      <w:r w:rsidRPr="00811D87">
        <w:rPr>
          <w:lang w:val="ru-RU"/>
        </w:rPr>
        <w:t>. Обратите внимание, метод должен корректно учитывать число элементов в коллекции с тем, чтобы при необходимости расширения массива делать это только один раз вне зависимости от числа элементов в добавляемой коллекции.</w:t>
      </w:r>
    </w:p>
    <w:p w14:paraId="246B6E83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Метод Remove, удаляющий из коллекции указанный элемент. Метод должен возвращать true, если удаление прошло успешно и false в противном случае. При удалении элементов реальная ёмкость массива не должна уменьшаться.</w:t>
      </w:r>
    </w:p>
    <w:p w14:paraId="246B6E84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Метод Insert, позволяющий добавить элемент в произвольную позицию массива (обратите внимание, может потребоваться расширить массив). Метод должен возвращать true, если добавление прошло успешно и false в противном случае. При выходе за границу массива должно генерироваться исключение ArgumentOutOfRangeException.</w:t>
      </w:r>
    </w:p>
    <w:p w14:paraId="246B6E85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Свойство Length — получение количества элементов. Не путать с ёмкостью (Capacity).</w:t>
      </w:r>
    </w:p>
    <w:p w14:paraId="246B6E86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Свойство Capacity — получение ёмкости: длины внутреннего массива.</w:t>
      </w:r>
    </w:p>
    <w:p w14:paraId="246B6E87" w14:textId="77777777" w:rsidR="00811D87" w:rsidRPr="00811D87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 xml:space="preserve">Методы, реализующие интерфейсы </w:t>
      </w:r>
      <w:proofErr w:type="spellStart"/>
      <w:r w:rsidRPr="00811D87">
        <w:rPr>
          <w:lang w:val="ru-RU"/>
        </w:rPr>
        <w:t>IEnumerable</w:t>
      </w:r>
      <w:proofErr w:type="spellEnd"/>
      <w:r w:rsidRPr="00811D87">
        <w:rPr>
          <w:lang w:val="ru-RU"/>
        </w:rPr>
        <w:t xml:space="preserve"> и </w:t>
      </w:r>
      <w:proofErr w:type="spellStart"/>
      <w:r w:rsidR="00301A73">
        <w:t>IEnumerable</w:t>
      </w:r>
      <w:proofErr w:type="spellEnd"/>
      <w:r w:rsidR="00301A73" w:rsidRPr="00301A73">
        <w:rPr>
          <w:lang w:val="ru-RU"/>
        </w:rPr>
        <w:t>&lt;</w:t>
      </w:r>
      <w:r w:rsidR="00301A73">
        <w:t>T</w:t>
      </w:r>
      <w:r w:rsidR="00301A73" w:rsidRPr="00301A73">
        <w:rPr>
          <w:lang w:val="ru-RU"/>
        </w:rPr>
        <w:t>&gt;</w:t>
      </w:r>
      <w:r w:rsidRPr="00811D87">
        <w:rPr>
          <w:lang w:val="ru-RU"/>
        </w:rPr>
        <w:t>.</w:t>
      </w:r>
    </w:p>
    <w:p w14:paraId="246B6E88" w14:textId="77777777" w:rsidR="00C35761" w:rsidRDefault="00811D87" w:rsidP="00301A73">
      <w:pPr>
        <w:pStyle w:val="a0"/>
        <w:rPr>
          <w:lang w:val="ru-RU"/>
        </w:rPr>
      </w:pPr>
      <w:r w:rsidRPr="00811D87">
        <w:rPr>
          <w:lang w:val="ru-RU"/>
        </w:rPr>
        <w:t>Индексатор, позволяющий работать с элементом с указанным номером. При выходе за границу массива должно генерироваться исключение ArgumentOutOfRangeException.</w:t>
      </w:r>
      <w:r w:rsidR="008E5CE9" w:rsidRPr="008E5CE9">
        <w:rPr>
          <w:lang w:val="ru-RU"/>
        </w:rPr>
        <w:t xml:space="preserve"> </w:t>
      </w:r>
    </w:p>
    <w:p w14:paraId="246B6E89" w14:textId="77777777" w:rsidR="00C35761" w:rsidRDefault="00301A73" w:rsidP="00811D87">
      <w:pPr>
        <w:pStyle w:val="20"/>
      </w:pPr>
      <w:r>
        <w:t>* Dynamic Array (hardcore mode)</w:t>
      </w:r>
    </w:p>
    <w:p w14:paraId="246B6E8A" w14:textId="77777777" w:rsidR="00301A73" w:rsidRPr="00301A73" w:rsidRDefault="00301A73" w:rsidP="00301A73">
      <w:pPr>
        <w:pStyle w:val="a2"/>
        <w:rPr>
          <w:lang w:val="ru-RU"/>
        </w:rPr>
      </w:pPr>
      <w:r w:rsidRPr="00301A73">
        <w:rPr>
          <w:lang w:val="ru-RU"/>
        </w:rPr>
        <w:t>Дополнить динамический массив из задания 3.3 следующим функционалом:</w:t>
      </w:r>
    </w:p>
    <w:p w14:paraId="246B6E8B" w14:textId="77777777" w:rsidR="00301A73" w:rsidRPr="00301A73" w:rsidRDefault="00301A73" w:rsidP="00301A73">
      <w:pPr>
        <w:pStyle w:val="a0"/>
        <w:numPr>
          <w:ilvl w:val="0"/>
          <w:numId w:val="20"/>
        </w:numPr>
        <w:rPr>
          <w:lang w:val="ru-RU"/>
        </w:rPr>
      </w:pPr>
      <w:r w:rsidRPr="00301A73">
        <w:rPr>
          <w:lang w:val="ru-RU"/>
        </w:rPr>
        <w:t>Доступ к элементам с конца при использовании отрицательного индекса (−1: последний, −2: предпоследний и т.д.).</w:t>
      </w:r>
    </w:p>
    <w:p w14:paraId="246B6E8C" w14:textId="77777777" w:rsidR="00301A73" w:rsidRPr="00301A73" w:rsidRDefault="00301A73" w:rsidP="00301A73">
      <w:pPr>
        <w:pStyle w:val="a0"/>
        <w:rPr>
          <w:lang w:val="ru-RU"/>
        </w:rPr>
      </w:pPr>
      <w:r w:rsidRPr="00301A73">
        <w:rPr>
          <w:lang w:val="ru-RU"/>
        </w:rPr>
        <w:t>Возможность ручного изменения значения Capacity с сохранением уцелевших данных (данные за пределами новой Capacity сохранять не нужно).</w:t>
      </w:r>
    </w:p>
    <w:p w14:paraId="246B6E8D" w14:textId="77777777" w:rsidR="00301A73" w:rsidRPr="00301A73" w:rsidRDefault="00301A73" w:rsidP="00301A73">
      <w:pPr>
        <w:pStyle w:val="a0"/>
        <w:rPr>
          <w:lang w:val="ru-RU"/>
        </w:rPr>
      </w:pPr>
      <w:r w:rsidRPr="00301A73">
        <w:rPr>
          <w:lang w:val="ru-RU"/>
        </w:rPr>
        <w:t>Реализовать интерфейс ICloneable для создания копии массива.</w:t>
      </w:r>
    </w:p>
    <w:p w14:paraId="246B6E8E" w14:textId="77777777" w:rsidR="00301A73" w:rsidRPr="00301A73" w:rsidRDefault="00301A73" w:rsidP="00301A73">
      <w:pPr>
        <w:pStyle w:val="a0"/>
        <w:rPr>
          <w:lang w:val="ru-RU"/>
        </w:rPr>
      </w:pPr>
      <w:r w:rsidRPr="00301A73">
        <w:rPr>
          <w:lang w:val="ru-RU"/>
        </w:rPr>
        <w:t>Добавить метод ToArray, возвращающий новый массив (обычный), содержащий все содержащиеся в текущем динамическом массиве объекты.</w:t>
      </w:r>
    </w:p>
    <w:p w14:paraId="246B6E8F" w14:textId="77777777" w:rsidR="00C35761" w:rsidRPr="00301A73" w:rsidRDefault="00301A73" w:rsidP="00301A73">
      <w:pPr>
        <w:pStyle w:val="a0"/>
        <w:rPr>
          <w:lang w:val="ru-RU"/>
        </w:rPr>
      </w:pPr>
      <w:r w:rsidRPr="00301A73">
        <w:rPr>
          <w:lang w:val="ru-RU"/>
        </w:rPr>
        <w:lastRenderedPageBreak/>
        <w:t>Создать новый класс: циклический динамический массив (CycledDynamicArray) на основе DynamicArray, отличающийся тем, что при использовании foreach после последнего элемента должен снова идти первый и так по кругу.</w:t>
      </w:r>
    </w:p>
    <w:p w14:paraId="246B6E90" w14:textId="77777777" w:rsidR="00321D68" w:rsidRPr="00321D68" w:rsidRDefault="00321D68" w:rsidP="001B1DCA">
      <w:pPr>
        <w:pStyle w:val="a2"/>
        <w:rPr>
          <w:lang w:val="ru-RU"/>
        </w:rPr>
      </w:pPr>
    </w:p>
    <w:sectPr w:rsidR="00321D68" w:rsidRPr="00321D68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DB4ED" w14:textId="77777777" w:rsidR="000C0A4D" w:rsidRDefault="000C0A4D">
      <w:r>
        <w:separator/>
      </w:r>
    </w:p>
  </w:endnote>
  <w:endnote w:type="continuationSeparator" w:id="0">
    <w:p w14:paraId="33E2BC5D" w14:textId="77777777" w:rsidR="000C0A4D" w:rsidRDefault="000C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B6E9E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246B6EA0" w14:textId="77777777" w:rsidTr="009410B3">
      <w:tc>
        <w:tcPr>
          <w:tcW w:w="8472" w:type="dxa"/>
        </w:tcPr>
        <w:p w14:paraId="246B6E9F" w14:textId="5FBD1DC3" w:rsidR="00AF3313" w:rsidRDefault="000C0A4D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F5686">
            <w:t>CONFIDENTIAL</w:t>
          </w:r>
          <w:r>
            <w:fldChar w:fldCharType="end"/>
          </w:r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F208A4">
            <w:rPr>
              <w:noProof/>
            </w:rPr>
            <w:t>March 20, 2017</w:t>
          </w:r>
          <w:r w:rsidR="00AF3313">
            <w:fldChar w:fldCharType="end"/>
          </w:r>
          <w:r w:rsidR="00AF3313">
            <w:tab/>
          </w:r>
        </w:p>
      </w:tc>
    </w:tr>
  </w:tbl>
  <w:p w14:paraId="246B6EA1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46B6EB0" wp14:editId="246B6EB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246B6EA4" w14:textId="77777777" w:rsidTr="00673DBC">
      <w:tc>
        <w:tcPr>
          <w:tcW w:w="1526" w:type="dxa"/>
          <w:vAlign w:val="center"/>
        </w:tcPr>
        <w:p w14:paraId="246B6EA2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246B6EA3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246B6EA6" w14:textId="77777777" w:rsidTr="00673DBC">
      <w:tc>
        <w:tcPr>
          <w:tcW w:w="9139" w:type="dxa"/>
          <w:gridSpan w:val="2"/>
        </w:tcPr>
        <w:p w14:paraId="246B6EA5" w14:textId="5948244E" w:rsidR="001F1D2E" w:rsidRDefault="000C0A4D" w:rsidP="007F4104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F5686">
            <w:t>CONFIDENTIAL</w:t>
          </w:r>
          <w:r>
            <w:fldChar w:fldCharType="end"/>
          </w:r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BF5686">
            <w:t>2015-09-28</w:t>
          </w:r>
          <w:r>
            <w:fldChar w:fldCharType="end"/>
          </w:r>
        </w:p>
      </w:tc>
    </w:tr>
  </w:tbl>
  <w:p w14:paraId="246B6EA7" w14:textId="77777777" w:rsidR="008F627C" w:rsidRPr="005B4AE6" w:rsidRDefault="001F1D2E" w:rsidP="007F4104">
    <w:pPr>
      <w:pStyle w:val="a8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46B6EB2" wp14:editId="246B6EB3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B6EA8" w14:textId="46C7E0C1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BF5686">
      <w:rPr>
        <w:rStyle w:val="af"/>
        <w:rFonts w:eastAsia="MS Gothic"/>
        <w:noProof/>
        <w:sz w:val="18"/>
        <w:szCs w:val="18"/>
      </w:rPr>
      <w:t>3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246B6EAA" w14:textId="77777777" w:rsidTr="005B4AE6">
      <w:tc>
        <w:tcPr>
          <w:tcW w:w="8472" w:type="dxa"/>
        </w:tcPr>
        <w:p w14:paraId="246B6EA9" w14:textId="4B7FB80C" w:rsidR="00DF38F2" w:rsidRDefault="000C0A4D" w:rsidP="007F4104">
          <w:pPr>
            <w:pStyle w:val="a8"/>
          </w:pPr>
          <w:r>
            <w:fldChar w:fldCharType="begin"/>
          </w:r>
          <w:r>
            <w:instrText xml:space="preserve"> DOCPROPERTY  Classification  \* MER</w:instrText>
          </w:r>
          <w:r>
            <w:instrText xml:space="preserve">GEFORMAT </w:instrText>
          </w:r>
          <w:r>
            <w:fldChar w:fldCharType="separate"/>
          </w:r>
          <w:r w:rsidR="00BF5686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BF5686">
            <w:t>2015-09-28</w:t>
          </w:r>
          <w:r>
            <w:fldChar w:fldCharType="end"/>
          </w:r>
          <w:r w:rsidR="00DF38F2">
            <w:tab/>
          </w:r>
        </w:p>
      </w:tc>
    </w:tr>
  </w:tbl>
  <w:p w14:paraId="246B6EAB" w14:textId="77777777" w:rsidR="006B596A" w:rsidRPr="00205D53" w:rsidRDefault="00C06698" w:rsidP="007F4104">
    <w:pPr>
      <w:pStyle w:val="a8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46B6EB4" wp14:editId="246B6EB5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7FBAF" w14:textId="77777777" w:rsidR="000C0A4D" w:rsidRDefault="000C0A4D">
      <w:r>
        <w:separator/>
      </w:r>
    </w:p>
  </w:footnote>
  <w:footnote w:type="continuationSeparator" w:id="0">
    <w:p w14:paraId="101ADCE9" w14:textId="77777777" w:rsidR="000C0A4D" w:rsidRDefault="000C0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246B6E99" w14:textId="77777777" w:rsidTr="001F3654">
      <w:tc>
        <w:tcPr>
          <w:tcW w:w="8121" w:type="dxa"/>
        </w:tcPr>
        <w:p w14:paraId="246B6E97" w14:textId="40ECB24D" w:rsidR="00081986" w:rsidRDefault="000C0A4D" w:rsidP="007F4104">
          <w:pPr>
            <w:pStyle w:val="ab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BF5686">
            <w:t>Collections</w:t>
          </w:r>
          <w:r>
            <w:fldChar w:fldCharType="end"/>
          </w:r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246B6E98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246B6E9C" w14:textId="77777777" w:rsidTr="004B110A">
      <w:trPr>
        <w:trHeight w:val="340"/>
      </w:trPr>
      <w:tc>
        <w:tcPr>
          <w:tcW w:w="8121" w:type="dxa"/>
        </w:tcPr>
        <w:p w14:paraId="246B6E9A" w14:textId="1985B008" w:rsidR="00081986" w:rsidRDefault="00081986" w:rsidP="007F4104">
          <w:pPr>
            <w:pStyle w:val="ab"/>
          </w:pPr>
          <w:r w:rsidRPr="009618CB">
            <w:t xml:space="preserve">PID: </w:t>
          </w:r>
          <w:r w:rsidR="000C0A4D">
            <w:fldChar w:fldCharType="begin"/>
          </w:r>
          <w:r w:rsidR="000C0A4D">
            <w:instrText xml:space="preserve"> DOCPROPERTY  PID  \* MERGEFORMAT </w:instrText>
          </w:r>
          <w:r w:rsidR="000C0A4D">
            <w:fldChar w:fldCharType="separate"/>
          </w:r>
          <w:r w:rsidR="00BF5686">
            <w:t>EPM-FARM</w:t>
          </w:r>
          <w:r w:rsidR="000C0A4D">
            <w:fldChar w:fldCharType="end"/>
          </w:r>
        </w:p>
      </w:tc>
      <w:tc>
        <w:tcPr>
          <w:tcW w:w="1485" w:type="dxa"/>
        </w:tcPr>
        <w:p w14:paraId="246B6E9B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</w:rPr>
            <w:drawing>
              <wp:inline distT="0" distB="0" distL="0" distR="0" wp14:anchorId="246B6EAC" wp14:editId="246B6EAD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6B6E9D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6B6EAE" wp14:editId="246B6EAF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CEE830D6"/>
    <w:lvl w:ilvl="0" w:tplc="C73CDF0C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F5DCB068"/>
    <w:lvl w:ilvl="0">
      <w:start w:val="3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"/>
  </w:num>
  <w:num w:numId="7">
    <w:abstractNumId w:val="16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 w:numId="19">
    <w:abstractNumId w:val="5"/>
  </w:num>
  <w:num w:numId="20">
    <w:abstractNumId w:val="5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C0A4D"/>
    <w:rsid w:val="000D22DF"/>
    <w:rsid w:val="000D29D2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1DCA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778E5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01A73"/>
    <w:rsid w:val="003144F5"/>
    <w:rsid w:val="00315998"/>
    <w:rsid w:val="00321D68"/>
    <w:rsid w:val="0033141B"/>
    <w:rsid w:val="00331A15"/>
    <w:rsid w:val="0033495D"/>
    <w:rsid w:val="003438DB"/>
    <w:rsid w:val="00343BCF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C791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D34CB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0769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1D87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CE9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5FD4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974EA"/>
    <w:rsid w:val="00BB0780"/>
    <w:rsid w:val="00BC4BBC"/>
    <w:rsid w:val="00BC6D7F"/>
    <w:rsid w:val="00BD0CC9"/>
    <w:rsid w:val="00BE4191"/>
    <w:rsid w:val="00BE7F18"/>
    <w:rsid w:val="00BF5686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0746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17635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08A4"/>
    <w:rsid w:val="00F26FE7"/>
    <w:rsid w:val="00F40220"/>
    <w:rsid w:val="00F43A0B"/>
    <w:rsid w:val="00F6260A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6B6E67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811D87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301A73"/>
    <w:pPr>
      <w:numPr>
        <w:numId w:val="8"/>
      </w:num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811D87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E6425-1B3D-40E5-BC01-34045D96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Collections</vt:lpstr>
      <vt:lpstr>Collections</vt:lpstr>
    </vt:vector>
  </TitlesOfParts>
  <Manager/>
  <Company>EPAM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</dc:title>
  <dc:subject>Task 03</dc:subject>
  <dc:creator>Dmitry Vereskun</dc:creator>
  <cp:keywords/>
  <dc:description/>
  <cp:lastModifiedBy>Anton Pudikov</cp:lastModifiedBy>
  <cp:revision>2</cp:revision>
  <cp:lastPrinted>2017-03-20T16:59:00Z</cp:lastPrinted>
  <dcterms:created xsi:type="dcterms:W3CDTF">2019-07-19T16:34:00Z</dcterms:created>
  <dcterms:modified xsi:type="dcterms:W3CDTF">2019-07-19T16:34:00Z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