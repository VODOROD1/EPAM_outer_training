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E07" w:rsidRDefault="00343E07" w:rsidP="0040467B">
      <w:pPr>
        <w:pStyle w:val="a2"/>
      </w:pPr>
    </w:p>
    <w:p w:rsidR="00343E07" w:rsidRDefault="00343E07" w:rsidP="0040467B">
      <w:pPr>
        <w:pStyle w:val="a2"/>
      </w:pPr>
    </w:p>
    <w:p w:rsidR="00343E07" w:rsidRDefault="00343E07" w:rsidP="0040467B">
      <w:pPr>
        <w:pStyle w:val="a2"/>
      </w:pPr>
    </w:p>
    <w:p w:rsidR="00343E07" w:rsidRDefault="00343E07" w:rsidP="0040467B">
      <w:pPr>
        <w:pStyle w:val="a2"/>
      </w:pPr>
    </w:p>
    <w:p w:rsidR="00343E07" w:rsidRDefault="00343E07" w:rsidP="0040467B">
      <w:pPr>
        <w:pStyle w:val="a2"/>
      </w:pPr>
    </w:p>
    <w:p w:rsidR="00343E07" w:rsidRDefault="00343E07" w:rsidP="0040467B">
      <w:pPr>
        <w:pStyle w:val="a2"/>
      </w:pPr>
    </w:p>
    <w:p w:rsidR="00343E07" w:rsidRDefault="00343E07" w:rsidP="0040467B">
      <w:pPr>
        <w:pStyle w:val="a2"/>
      </w:pPr>
    </w:p>
    <w:p w:rsidR="00343E07" w:rsidRPr="00343E07" w:rsidRDefault="00343E07" w:rsidP="0040467B">
      <w:pPr>
        <w:pStyle w:val="a2"/>
      </w:pPr>
    </w:p>
    <w:p w:rsidR="00343E07" w:rsidRDefault="00343E07" w:rsidP="0040467B">
      <w:pPr>
        <w:pStyle w:val="a2"/>
      </w:pPr>
    </w:p>
    <w:p w:rsidR="00222DC3" w:rsidRPr="00114D08" w:rsidRDefault="00343E07" w:rsidP="0040467B">
      <w:pPr>
        <w:pStyle w:val="a2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43D239B9" wp14:editId="72FD4A4B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F030E2" w:rsidP="007F4104">
            <w:pPr>
              <w:pStyle w:val="af7"/>
            </w:pPr>
            <w:fldSimple w:instr=" DOCPROPERTY  Subject  \* MERGEFORMAT ">
              <w:r w:rsidR="004F4361">
                <w:t>Task 05</w:t>
              </w:r>
            </w:fldSimple>
          </w:p>
          <w:p w:rsidR="008B3B7F" w:rsidRPr="00114D08" w:rsidRDefault="00F030E2" w:rsidP="00343E07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4F4361">
                <w:t>Files</w:t>
              </w:r>
            </w:fldSimple>
          </w:p>
        </w:tc>
      </w:tr>
      <w:tr w:rsidR="007074E7" w:rsidRPr="00114D08" w:rsidTr="003A184A">
        <w:tc>
          <w:tcPr>
            <w:tcW w:w="9359" w:type="dxa"/>
          </w:tcPr>
          <w:p w:rsidR="007074E7" w:rsidRDefault="00F030E2" w:rsidP="00DF1FC8">
            <w:pPr>
              <w:pStyle w:val="ProjectName"/>
            </w:pPr>
            <w:fldSimple w:instr=" DOCPROPERTY  PID  \* MERGEFORMAT ">
              <w:r w:rsidR="004F4361">
                <w:t>EPM-FARM</w:t>
              </w:r>
            </w:fldSimple>
          </w:p>
          <w:p w:rsidR="00FB3D73" w:rsidRPr="00FB3D73" w:rsidRDefault="00FB3D73" w:rsidP="00DF1FC8">
            <w:pPr>
              <w:pStyle w:val="ProjectName"/>
            </w:pPr>
            <w:r>
              <w:t>DEADLINE: 07.08.19</w:t>
            </w:r>
            <w:bookmarkStart w:id="0" w:name="_GoBack"/>
            <w:bookmarkEnd w:id="0"/>
          </w:p>
        </w:tc>
      </w:tr>
    </w:tbl>
    <w:p w:rsidR="00A01F87" w:rsidRDefault="00A01F87" w:rsidP="0040467B">
      <w:pPr>
        <w:pStyle w:val="a2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40467B">
      <w:pPr>
        <w:pStyle w:val="a2"/>
      </w:pPr>
    </w:p>
    <w:p w:rsidR="00E22282" w:rsidRPr="00FD4DDE" w:rsidRDefault="002F1864" w:rsidP="002F1864">
      <w:pPr>
        <w:pStyle w:val="20"/>
      </w:pPr>
      <w:r>
        <w:t>Backup System</w:t>
      </w:r>
    </w:p>
    <w:p w:rsidR="002F1864" w:rsidRPr="002F1864" w:rsidRDefault="002F1864" w:rsidP="002F1864">
      <w:pPr>
        <w:pStyle w:val="a2"/>
        <w:rPr>
          <w:lang w:val="ru-RU"/>
        </w:rPr>
      </w:pPr>
      <w:r w:rsidRPr="002F1864">
        <w:rPr>
          <w:lang w:val="ru-RU"/>
        </w:rPr>
        <w:t>Дана папка, которая является хранилищем файлов. Для всех текстовых файлов (*.txt), находящихся в этой папке или вложенных подпапках</w:t>
      </w:r>
      <w:r>
        <w:rPr>
          <w:lang w:val="ru-RU"/>
        </w:rPr>
        <w:t>,</w:t>
      </w:r>
      <w:r w:rsidRPr="002F1864">
        <w:rPr>
          <w:lang w:val="ru-RU"/>
        </w:rPr>
        <w:t xml:space="preserve"> реализовать сохранение истории изменений с возможностью отката состояния к любому моменту.</w:t>
      </w:r>
    </w:p>
    <w:p w:rsidR="002F1864" w:rsidRPr="002F1864" w:rsidRDefault="002F1864" w:rsidP="002F1864">
      <w:pPr>
        <w:pStyle w:val="a2"/>
        <w:rPr>
          <w:lang w:val="ru-RU"/>
        </w:rPr>
      </w:pPr>
      <w:r w:rsidRPr="002F1864">
        <w:rPr>
          <w:lang w:val="ru-RU"/>
        </w:rPr>
        <w:t>Принцип работы программы:</w:t>
      </w:r>
    </w:p>
    <w:p w:rsidR="002F1864" w:rsidRPr="002F1864" w:rsidRDefault="002F1864" w:rsidP="002F1864">
      <w:pPr>
        <w:pStyle w:val="a0"/>
        <w:rPr>
          <w:lang w:val="ru-RU"/>
        </w:rPr>
      </w:pPr>
      <w:r w:rsidRPr="002F1864">
        <w:rPr>
          <w:lang w:val="ru-RU"/>
        </w:rPr>
        <w:t>При запуске прог</w:t>
      </w:r>
      <w:r>
        <w:rPr>
          <w:lang w:val="ru-RU"/>
        </w:rPr>
        <w:t>рамма спрашивает пользователя, какой из режимов о</w:t>
      </w:r>
      <w:r w:rsidRPr="002F1864">
        <w:rPr>
          <w:lang w:val="ru-RU"/>
        </w:rPr>
        <w:t xml:space="preserve">н </w:t>
      </w:r>
      <w:r>
        <w:rPr>
          <w:lang w:val="ru-RU"/>
        </w:rPr>
        <w:t xml:space="preserve">хочет </w:t>
      </w:r>
      <w:r w:rsidRPr="002F1864">
        <w:rPr>
          <w:lang w:val="ru-RU"/>
        </w:rPr>
        <w:t>включить</w:t>
      </w:r>
      <w:r>
        <w:rPr>
          <w:lang w:val="ru-RU"/>
        </w:rPr>
        <w:t>: наблюдения</w:t>
      </w:r>
      <w:r w:rsidRPr="002F1864">
        <w:rPr>
          <w:lang w:val="ru-RU"/>
        </w:rPr>
        <w:t xml:space="preserve"> или отката изменений. Как вариант, можно использовать ключи командной строки.</w:t>
      </w:r>
    </w:p>
    <w:p w:rsidR="002F1864" w:rsidRPr="002F1864" w:rsidRDefault="002F1864" w:rsidP="002F1864">
      <w:pPr>
        <w:pStyle w:val="a0"/>
        <w:rPr>
          <w:lang w:val="ru-RU"/>
        </w:rPr>
      </w:pPr>
      <w:r w:rsidRPr="002F1864">
        <w:rPr>
          <w:lang w:val="ru-RU"/>
        </w:rPr>
        <w:t>При выборе режима наблюдения все происходящие с текстовыми файлами изменения логируются до момента закрытия программы. Как вариант, можно создавать на диске в отдельной папке копии файлов по состоянию на момент изменения.</w:t>
      </w:r>
    </w:p>
    <w:p w:rsidR="002F1864" w:rsidRPr="002F1864" w:rsidRDefault="002F1864" w:rsidP="002F1864">
      <w:pPr>
        <w:pStyle w:val="a0"/>
        <w:rPr>
          <w:lang w:val="ru-RU"/>
        </w:rPr>
      </w:pPr>
      <w:r w:rsidRPr="002F1864">
        <w:rPr>
          <w:lang w:val="ru-RU"/>
        </w:rPr>
        <w:t>При выборе режима отката изменений пользователь вводит дату и время, на которые должен быть осуществлён откат, после чего все текстовые файлы в папке должны принять вид, соот</w:t>
      </w:r>
      <w:r>
        <w:rPr>
          <w:lang w:val="ru-RU"/>
        </w:rPr>
        <w:t>ветствующий указанному времени.</w:t>
      </w:r>
    </w:p>
    <w:p w:rsidR="00321D68" w:rsidRPr="00321D68" w:rsidRDefault="002F1864" w:rsidP="002F1864">
      <w:pPr>
        <w:pStyle w:val="a2"/>
        <w:rPr>
          <w:lang w:val="ru-RU"/>
        </w:rPr>
      </w:pPr>
      <w:r w:rsidRPr="002F1864">
        <w:rPr>
          <w:lang w:val="ru-RU"/>
        </w:rPr>
        <w:t>Возможностью изменения файлов в момент, когда программа не находится в режиме отслеживания изменений</w:t>
      </w:r>
      <w:r>
        <w:rPr>
          <w:lang w:val="ru-RU"/>
        </w:rPr>
        <w:t>,</w:t>
      </w:r>
      <w:r w:rsidRPr="002F1864">
        <w:rPr>
          <w:lang w:val="ru-RU"/>
        </w:rPr>
        <w:t xml:space="preserve"> пренебречь.</w:t>
      </w:r>
    </w:p>
    <w:sectPr w:rsidR="00321D68" w:rsidRPr="00321D68" w:rsidSect="005B4AE6">
      <w:footerReference w:type="default" r:id="rId12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67A" w:rsidRDefault="0078567A">
      <w:r>
        <w:separator/>
      </w:r>
    </w:p>
  </w:endnote>
  <w:endnote w:type="continuationSeparator" w:id="0">
    <w:p w:rsidR="0078567A" w:rsidRDefault="00785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2C5F65">
      <w:rPr>
        <w:rStyle w:val="af"/>
        <w:rFonts w:eastAsia="MS Gothic"/>
        <w:sz w:val="18"/>
        <w:szCs w:val="18"/>
      </w:rPr>
      <w:fldChar w:fldCharType="begin"/>
    </w:r>
    <w:r w:rsidRPr="002C5F65">
      <w:rPr>
        <w:rStyle w:val="af"/>
        <w:rFonts w:eastAsia="MS Gothic"/>
        <w:sz w:val="18"/>
        <w:szCs w:val="18"/>
      </w:rPr>
      <w:instrText xml:space="preserve">PAGE  </w:instrText>
    </w:r>
    <w:r w:rsidRPr="002C5F65">
      <w:rPr>
        <w:rStyle w:val="af"/>
        <w:rFonts w:eastAsia="MS Gothic"/>
        <w:sz w:val="18"/>
        <w:szCs w:val="18"/>
      </w:rPr>
      <w:fldChar w:fldCharType="separate"/>
    </w:r>
    <w:r w:rsidR="00A01F87">
      <w:rPr>
        <w:rStyle w:val="af"/>
        <w:rFonts w:eastAsia="MS Gothic"/>
        <w:noProof/>
        <w:sz w:val="18"/>
        <w:szCs w:val="18"/>
      </w:rPr>
      <w:t>2</w:t>
    </w:r>
    <w:r w:rsidRPr="002C5F65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:rsidTr="009410B3">
      <w:tc>
        <w:tcPr>
          <w:tcW w:w="8472" w:type="dxa"/>
        </w:tcPr>
        <w:p w:rsidR="00AF3313" w:rsidRDefault="00F030E2" w:rsidP="00673DBC">
          <w:fldSimple w:instr=" DOCPROPERTY  Classification  \* MERGEFORMAT ">
            <w:r w:rsidR="00593F44">
              <w:t>CONFIDENTIAL</w:t>
            </w:r>
          </w:fldSimple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FB3D73">
            <w:rPr>
              <w:noProof/>
            </w:rPr>
            <w:t>October 19, 2016</w:t>
          </w:r>
          <w:r w:rsidR="00AF3313">
            <w:fldChar w:fldCharType="end"/>
          </w:r>
          <w:r w:rsidR="00AF3313">
            <w:tab/>
          </w:r>
        </w:p>
      </w:tc>
    </w:tr>
  </w:tbl>
  <w:p w:rsidR="00410D49" w:rsidRDefault="00AF3313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397624E" wp14:editId="41A339E8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:rsidTr="00673DBC">
      <w:tc>
        <w:tcPr>
          <w:tcW w:w="1526" w:type="dxa"/>
          <w:vAlign w:val="center"/>
        </w:tcPr>
        <w:p w:rsidR="001F1D2E" w:rsidRPr="007F4104" w:rsidRDefault="001F1D2E" w:rsidP="007F4104">
          <w:pPr>
            <w:pStyle w:val="a8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1F1D2E" w:rsidRPr="001F1D2E" w:rsidRDefault="001F1D2E" w:rsidP="007F4104">
          <w:pPr>
            <w:pStyle w:val="a8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:rsidTr="00673DBC">
      <w:tc>
        <w:tcPr>
          <w:tcW w:w="9139" w:type="dxa"/>
          <w:gridSpan w:val="2"/>
        </w:tcPr>
        <w:p w:rsidR="001F1D2E" w:rsidRDefault="00F030E2" w:rsidP="007F4104">
          <w:pPr>
            <w:pStyle w:val="a8"/>
          </w:pPr>
          <w:fldSimple w:instr=" DOCPROPERTY  Classification  \* MERGEFORMAT ">
            <w:r w:rsidR="00593F44">
              <w:t>CONFIDENTIAL</w:t>
            </w:r>
          </w:fldSimple>
          <w:r w:rsidR="0057025F" w:rsidRPr="001F1D2E">
            <w:t xml:space="preserve"> </w:t>
          </w:r>
          <w:r w:rsidR="001F1D2E" w:rsidRPr="001F1D2E">
            <w:t xml:space="preserve">| </w:t>
          </w:r>
          <w:r w:rsidR="006C32B4">
            <w:t xml:space="preserve">Effective Date: </w:t>
          </w:r>
          <w:fldSimple w:instr=" DOCPROPERTY  &quot;Approval Date&quot;  \* MERGEFORMAT ">
            <w:r w:rsidR="00593F44">
              <w:t>2015-09-28</w:t>
            </w:r>
          </w:fldSimple>
        </w:p>
      </w:tc>
    </w:tr>
  </w:tbl>
  <w:p w:rsidR="008F627C" w:rsidRPr="005B4AE6" w:rsidRDefault="001F1D2E" w:rsidP="007F4104">
    <w:pPr>
      <w:pStyle w:val="a8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DF13E84" wp14:editId="1AF82180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4F4361">
      <w:rPr>
        <w:rStyle w:val="af"/>
        <w:rFonts w:eastAsia="MS Gothic"/>
        <w:noProof/>
        <w:sz w:val="18"/>
        <w:szCs w:val="18"/>
      </w:rPr>
      <w:t>2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5B4AE6">
      <w:tc>
        <w:tcPr>
          <w:tcW w:w="8472" w:type="dxa"/>
        </w:tcPr>
        <w:p w:rsidR="00DF38F2" w:rsidRDefault="00F030E2" w:rsidP="007F4104">
          <w:pPr>
            <w:pStyle w:val="a8"/>
          </w:pPr>
          <w:fldSimple w:instr=" DOCPROPERTY  Classification  \* MERGEFORMAT ">
            <w:r w:rsidR="00593F44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fldSimple w:instr=" DOCPROPERTY  &quot;Approval Date&quot;  \* MERGEFORMAT ">
            <w:r w:rsidR="00593F44">
              <w:t>2015-09-28</w:t>
            </w:r>
          </w:fldSimple>
          <w:r w:rsidR="00DF38F2">
            <w:tab/>
          </w:r>
        </w:p>
      </w:tc>
    </w:tr>
  </w:tbl>
  <w:p w:rsidR="006B596A" w:rsidRPr="00205D53" w:rsidRDefault="00C06698" w:rsidP="007F4104">
    <w:pPr>
      <w:pStyle w:val="a8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0313A37D" wp14:editId="2373B5FF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67A" w:rsidRDefault="0078567A">
      <w:r>
        <w:separator/>
      </w:r>
    </w:p>
  </w:footnote>
  <w:footnote w:type="continuationSeparator" w:id="0">
    <w:p w:rsidR="0078567A" w:rsidRDefault="00785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:rsidTr="001F3654">
      <w:tc>
        <w:tcPr>
          <w:tcW w:w="8121" w:type="dxa"/>
        </w:tcPr>
        <w:p w:rsidR="00081986" w:rsidRDefault="00F030E2" w:rsidP="007F4104">
          <w:pPr>
            <w:pStyle w:val="ab"/>
          </w:pPr>
          <w:fldSimple w:instr=" DOCPROPERTY  Title  \* MERGEFORMAT ">
            <w:r w:rsidR="004F4361">
              <w:t>Files</w:t>
            </w:r>
          </w:fldSimple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081986" w:rsidRPr="006B596A" w:rsidRDefault="00081986" w:rsidP="007F4104">
          <w:pPr>
            <w:pStyle w:val="ab"/>
          </w:pPr>
        </w:p>
      </w:tc>
    </w:tr>
    <w:tr w:rsidR="00081986" w:rsidRPr="00347AA1" w:rsidTr="004B110A">
      <w:trPr>
        <w:trHeight w:val="340"/>
      </w:trPr>
      <w:tc>
        <w:tcPr>
          <w:tcW w:w="8121" w:type="dxa"/>
        </w:tcPr>
        <w:p w:rsidR="00081986" w:rsidRDefault="00081986" w:rsidP="007F4104">
          <w:pPr>
            <w:pStyle w:val="ab"/>
          </w:pPr>
          <w:r w:rsidRPr="009618CB">
            <w:t xml:space="preserve">PID: </w:t>
          </w:r>
          <w:fldSimple w:instr=" DOCPROPERTY  PID  \* MERGEFORMAT ">
            <w:r w:rsidR="004F4361">
              <w:t>EPM-FARM</w:t>
            </w:r>
          </w:fldSimple>
        </w:p>
      </w:tc>
      <w:tc>
        <w:tcPr>
          <w:tcW w:w="1485" w:type="dxa"/>
        </w:tcPr>
        <w:p w:rsidR="00081986" w:rsidRPr="009618CB" w:rsidRDefault="00081986" w:rsidP="007F4104">
          <w:pPr>
            <w:pStyle w:val="ab"/>
            <w:jc w:val="right"/>
          </w:pPr>
          <w:r w:rsidRPr="00205D53">
            <w:rPr>
              <w:noProof/>
            </w:rPr>
            <w:drawing>
              <wp:inline distT="0" distB="0" distL="0" distR="0" wp14:anchorId="414C5F7E" wp14:editId="29F834E0">
                <wp:extent cx="457200" cy="1619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D4824" w:rsidRPr="005B4AE6" w:rsidRDefault="0033141B" w:rsidP="007F4104">
    <w:pPr>
      <w:pStyle w:val="ab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2112F85" wp14:editId="5858D95B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3432A8"/>
    <w:multiLevelType w:val="hybridMultilevel"/>
    <w:tmpl w:val="6B5AC6C0"/>
    <w:lvl w:ilvl="0" w:tplc="389E521C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00C12"/>
    <w:multiLevelType w:val="hybridMultilevel"/>
    <w:tmpl w:val="A20AF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3BFC7161"/>
    <w:multiLevelType w:val="multilevel"/>
    <w:tmpl w:val="048A6890"/>
    <w:lvl w:ilvl="0">
      <w:start w:val="5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5"/>
  </w:num>
  <w:num w:numId="5">
    <w:abstractNumId w:val="4"/>
  </w:num>
  <w:num w:numId="6">
    <w:abstractNumId w:val="1"/>
  </w:num>
  <w:num w:numId="7">
    <w:abstractNumId w:val="16"/>
  </w:num>
  <w:num w:numId="8">
    <w:abstractNumId w:val="5"/>
  </w:num>
  <w:num w:numId="9">
    <w:abstractNumId w:val="2"/>
  </w:num>
  <w:num w:numId="10">
    <w:abstractNumId w:val="10"/>
  </w:num>
  <w:num w:numId="11">
    <w:abstractNumId w:val="17"/>
  </w:num>
  <w:num w:numId="12">
    <w:abstractNumId w:val="11"/>
  </w:num>
  <w:num w:numId="13">
    <w:abstractNumId w:val="3"/>
  </w:num>
  <w:num w:numId="14">
    <w:abstractNumId w:val="13"/>
  </w:num>
  <w:num w:numId="15">
    <w:abstractNumId w:val="12"/>
  </w:num>
  <w:num w:numId="16">
    <w:abstractNumId w:val="9"/>
  </w:num>
  <w:num w:numId="17">
    <w:abstractNumId w:val="6"/>
  </w:num>
  <w:num w:numId="18">
    <w:abstractNumId w:val="14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60124"/>
    <w:rsid w:val="0006354D"/>
    <w:rsid w:val="000710A1"/>
    <w:rsid w:val="00072132"/>
    <w:rsid w:val="00081508"/>
    <w:rsid w:val="00081986"/>
    <w:rsid w:val="000922DA"/>
    <w:rsid w:val="00095482"/>
    <w:rsid w:val="000A6040"/>
    <w:rsid w:val="000D22DF"/>
    <w:rsid w:val="000D29D2"/>
    <w:rsid w:val="000D4695"/>
    <w:rsid w:val="000E0449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55C3"/>
    <w:rsid w:val="00151E7E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1DCA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02C1"/>
    <w:rsid w:val="0029170D"/>
    <w:rsid w:val="002923D7"/>
    <w:rsid w:val="002A713E"/>
    <w:rsid w:val="002A7951"/>
    <w:rsid w:val="002C4DDC"/>
    <w:rsid w:val="002C5F65"/>
    <w:rsid w:val="002D0877"/>
    <w:rsid w:val="002D238E"/>
    <w:rsid w:val="002F1864"/>
    <w:rsid w:val="002F1996"/>
    <w:rsid w:val="002F27DD"/>
    <w:rsid w:val="002F5D7B"/>
    <w:rsid w:val="00301A73"/>
    <w:rsid w:val="003144F5"/>
    <w:rsid w:val="00315998"/>
    <w:rsid w:val="00321D68"/>
    <w:rsid w:val="0033141B"/>
    <w:rsid w:val="00331A15"/>
    <w:rsid w:val="0033495D"/>
    <w:rsid w:val="003438DB"/>
    <w:rsid w:val="00343BCF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C791E"/>
    <w:rsid w:val="003D1F28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4F436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602"/>
    <w:rsid w:val="00593E6E"/>
    <w:rsid w:val="00593F44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513D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07697"/>
    <w:rsid w:val="007124C3"/>
    <w:rsid w:val="00713C48"/>
    <w:rsid w:val="007161C7"/>
    <w:rsid w:val="0072682A"/>
    <w:rsid w:val="0074425F"/>
    <w:rsid w:val="00750BDF"/>
    <w:rsid w:val="00751326"/>
    <w:rsid w:val="0075737B"/>
    <w:rsid w:val="0077510E"/>
    <w:rsid w:val="0078567A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1D87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90C49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CE9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95C8E"/>
    <w:rsid w:val="009A31E0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3EFF"/>
    <w:rsid w:val="00AD5D01"/>
    <w:rsid w:val="00AD6005"/>
    <w:rsid w:val="00AF287B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76439"/>
    <w:rsid w:val="00B77276"/>
    <w:rsid w:val="00B81A83"/>
    <w:rsid w:val="00B839E0"/>
    <w:rsid w:val="00B861C6"/>
    <w:rsid w:val="00B974EA"/>
    <w:rsid w:val="00BB0780"/>
    <w:rsid w:val="00BC4BBC"/>
    <w:rsid w:val="00BC606B"/>
    <w:rsid w:val="00BC6D7F"/>
    <w:rsid w:val="00BD0CC9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0746"/>
    <w:rsid w:val="00CD283F"/>
    <w:rsid w:val="00CD7FAA"/>
    <w:rsid w:val="00D066D7"/>
    <w:rsid w:val="00D06E40"/>
    <w:rsid w:val="00D27C46"/>
    <w:rsid w:val="00D32BC5"/>
    <w:rsid w:val="00D454F0"/>
    <w:rsid w:val="00D627FC"/>
    <w:rsid w:val="00D639FE"/>
    <w:rsid w:val="00D76BDB"/>
    <w:rsid w:val="00D83D17"/>
    <w:rsid w:val="00D86536"/>
    <w:rsid w:val="00D9361E"/>
    <w:rsid w:val="00DA6CF4"/>
    <w:rsid w:val="00DC5009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17635"/>
    <w:rsid w:val="00E22282"/>
    <w:rsid w:val="00E33E43"/>
    <w:rsid w:val="00E37B4C"/>
    <w:rsid w:val="00E37BC3"/>
    <w:rsid w:val="00E44576"/>
    <w:rsid w:val="00E507C7"/>
    <w:rsid w:val="00E74234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30E2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1C13"/>
    <w:rsid w:val="00FA2E41"/>
    <w:rsid w:val="00FB3D73"/>
    <w:rsid w:val="00FC2E4A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36982D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321D68"/>
    <w:pPr>
      <w:keepNext/>
      <w:numPr>
        <w:numId w:val="1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2F1864"/>
    <w:pPr>
      <w:numPr>
        <w:ilvl w:val="1"/>
        <w:numId w:val="16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40467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a0">
    <w:name w:val="List Number"/>
    <w:basedOn w:val="a1"/>
    <w:autoRedefine/>
    <w:qFormat/>
    <w:rsid w:val="0074425F"/>
    <w:pPr>
      <w:numPr>
        <w:numId w:val="8"/>
      </w:numPr>
      <w:spacing w:before="120" w:after="120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40467B"/>
    <w:rPr>
      <w:rFonts w:ascii="Trebuchet MS" w:hAnsi="Trebuchet MS"/>
      <w:color w:val="464547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2F1864"/>
    <w:rPr>
      <w:rFonts w:ascii="Arial Black" w:hAnsi="Arial Black"/>
      <w:caps/>
      <w:color w:val="1A9CB0"/>
    </w:rPr>
  </w:style>
  <w:style w:type="table" w:customStyle="1" w:styleId="TableEPAM">
    <w:name w:val="Table_EPAM"/>
    <w:basedOn w:val="afa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a">
    <w:name w:val="Grid Table Light"/>
    <w:basedOn w:val="a4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afa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b">
    <w:name w:val="Table Grid"/>
    <w:basedOn w:val="a4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9F685-C2A2-4EFD-9B6F-11AF28B34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Files</vt:lpstr>
      <vt:lpstr>Files</vt:lpstr>
    </vt:vector>
  </TitlesOfParts>
  <Manager/>
  <Company>EPAM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</dc:title>
  <dc:subject>Task 05</dc:subject>
  <dc:creator>Dmitry Vereskun</dc:creator>
  <cp:keywords/>
  <dc:description/>
  <cp:lastModifiedBy>Anton Pudikov</cp:lastModifiedBy>
  <cp:revision>2</cp:revision>
  <cp:lastPrinted>2015-10-21T13:31:00Z</cp:lastPrinted>
  <dcterms:created xsi:type="dcterms:W3CDTF">2019-07-29T16:57:00Z</dcterms:created>
  <dcterms:modified xsi:type="dcterms:W3CDTF">2019-07-29T16:57:00Z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EPM-FARM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