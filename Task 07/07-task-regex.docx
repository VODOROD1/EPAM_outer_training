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DFA7" w14:textId="16209051" w:rsidR="00343E07" w:rsidRDefault="00343E07" w:rsidP="0040467B">
      <w:pPr>
        <w:pStyle w:val="a2"/>
      </w:pPr>
    </w:p>
    <w:p w14:paraId="33F7DFA8" w14:textId="77777777" w:rsidR="00343E07" w:rsidRDefault="00343E07" w:rsidP="0040467B">
      <w:pPr>
        <w:pStyle w:val="a2"/>
      </w:pPr>
    </w:p>
    <w:p w14:paraId="33F7DFA9" w14:textId="77777777" w:rsidR="00343E07" w:rsidRDefault="00343E07" w:rsidP="0040467B">
      <w:pPr>
        <w:pStyle w:val="a2"/>
      </w:pPr>
    </w:p>
    <w:p w14:paraId="33F7DFAA" w14:textId="77777777" w:rsidR="00343E07" w:rsidRDefault="00343E07" w:rsidP="0040467B">
      <w:pPr>
        <w:pStyle w:val="a2"/>
      </w:pPr>
    </w:p>
    <w:p w14:paraId="33F7DFAB" w14:textId="77777777" w:rsidR="00343E07" w:rsidRDefault="00343E07" w:rsidP="0040467B">
      <w:pPr>
        <w:pStyle w:val="a2"/>
      </w:pPr>
    </w:p>
    <w:p w14:paraId="33F7DFAC" w14:textId="77777777" w:rsidR="00343E07" w:rsidRDefault="00343E07" w:rsidP="0040467B">
      <w:pPr>
        <w:pStyle w:val="a2"/>
      </w:pPr>
    </w:p>
    <w:p w14:paraId="33F7DFAD" w14:textId="77777777" w:rsidR="00343E07" w:rsidRDefault="00343E07" w:rsidP="0040467B">
      <w:pPr>
        <w:pStyle w:val="a2"/>
      </w:pPr>
    </w:p>
    <w:p w14:paraId="33F7DFAE" w14:textId="77777777" w:rsidR="00343E07" w:rsidRPr="00343E07" w:rsidRDefault="00343E07" w:rsidP="0040467B">
      <w:pPr>
        <w:pStyle w:val="a2"/>
      </w:pPr>
    </w:p>
    <w:p w14:paraId="33F7DFAF" w14:textId="77777777" w:rsidR="00343E07" w:rsidRDefault="00343E07" w:rsidP="0040467B">
      <w:pPr>
        <w:pStyle w:val="a2"/>
      </w:pPr>
    </w:p>
    <w:p w14:paraId="33F7DFB0" w14:textId="77777777"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3F7DFDF" wp14:editId="33F7DFE0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33F7DFB3" w14:textId="77777777" w:rsidTr="003A184A">
        <w:trPr>
          <w:trHeight w:val="1583"/>
        </w:trPr>
        <w:tc>
          <w:tcPr>
            <w:tcW w:w="9359" w:type="dxa"/>
          </w:tcPr>
          <w:p w14:paraId="33F7DFB1" w14:textId="74DAB26F" w:rsidR="008B3B7F" w:rsidRPr="007F4104" w:rsidRDefault="00BB0FEC" w:rsidP="007F4104">
            <w:pPr>
              <w:pStyle w:val="af7"/>
            </w:pPr>
            <w:fldSimple w:instr=" DOCPROPERTY  Subject  \* MERGEFORMAT ">
              <w:r w:rsidR="00FC65C7">
                <w:t>Task 07</w:t>
              </w:r>
            </w:fldSimple>
          </w:p>
          <w:p w14:paraId="33F7DFB2" w14:textId="5E7B03EE" w:rsidR="008B3B7F" w:rsidRPr="00114D08" w:rsidRDefault="00BB0FEC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C65C7">
                <w:t>Regular Expressions</w:t>
              </w:r>
            </w:fldSimple>
          </w:p>
        </w:tc>
      </w:tr>
      <w:tr w:rsidR="007074E7" w:rsidRPr="00114D08" w14:paraId="33F7DFB5" w14:textId="77777777" w:rsidTr="003A184A">
        <w:tc>
          <w:tcPr>
            <w:tcW w:w="9359" w:type="dxa"/>
          </w:tcPr>
          <w:p w14:paraId="42854980" w14:textId="77777777" w:rsidR="007074E7" w:rsidRDefault="00BB0FEC" w:rsidP="00DF1FC8">
            <w:pPr>
              <w:pStyle w:val="ProjectName"/>
            </w:pPr>
            <w:fldSimple w:instr=" DOCPROPERTY  PID  \* MERGEFORMAT ">
              <w:r w:rsidR="00FC65C7">
                <w:t>EPM-FARM</w:t>
              </w:r>
            </w:fldSimple>
          </w:p>
          <w:p w14:paraId="33F7DFB4" w14:textId="757A0F19" w:rsidR="00CF14FA" w:rsidRDefault="00CF14FA" w:rsidP="00DF1FC8">
            <w:pPr>
              <w:pStyle w:val="ProjectName"/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Deadline: 06.09.2019, 21-00</w:t>
            </w:r>
            <w:bookmarkStart w:id="0" w:name="_GoBack"/>
            <w:bookmarkEnd w:id="0"/>
          </w:p>
        </w:tc>
      </w:tr>
    </w:tbl>
    <w:p w14:paraId="33F7DFB6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33F7DFB7" w14:textId="77777777" w:rsidR="00EC0172" w:rsidRDefault="00EC0172" w:rsidP="0040467B">
      <w:pPr>
        <w:pStyle w:val="a2"/>
      </w:pPr>
    </w:p>
    <w:p w14:paraId="33F7DFB8" w14:textId="77777777" w:rsidR="00F578D7" w:rsidRDefault="00F578D7" w:rsidP="00F578D7">
      <w:pPr>
        <w:pStyle w:val="20"/>
      </w:pPr>
      <w:r>
        <w:t>Date existance</w:t>
      </w:r>
    </w:p>
    <w:p w14:paraId="33F7DFB9" w14:textId="77777777" w:rsidR="00F578D7" w:rsidRPr="00F578D7" w:rsidRDefault="00F578D7" w:rsidP="00F578D7">
      <w:pPr>
        <w:pStyle w:val="a2"/>
        <w:rPr>
          <w:lang w:val="ru-RU"/>
        </w:rPr>
      </w:pPr>
      <w:r w:rsidRPr="00F578D7">
        <w:rPr>
          <w:lang w:val="ru-RU"/>
        </w:rPr>
        <w:t xml:space="preserve">Напишите программу, которая определяет, содержится ли во введенном с клавиатуры тексте дата в формате </w:t>
      </w:r>
      <w:r>
        <w:t>dd</w:t>
      </w:r>
      <w:r w:rsidRPr="00F578D7">
        <w:rPr>
          <w:lang w:val="ru-RU"/>
        </w:rPr>
        <w:t>-</w:t>
      </w:r>
      <w:r>
        <w:t>mm</w:t>
      </w:r>
      <w:r w:rsidRPr="00F578D7">
        <w:rPr>
          <w:lang w:val="ru-RU"/>
        </w:rPr>
        <w:t>-</w:t>
      </w:r>
      <w:r>
        <w:t>yyyy</w:t>
      </w:r>
      <w:r>
        <w:rPr>
          <w:lang w:val="ru-RU"/>
        </w:rPr>
        <w:t>.</w:t>
      </w:r>
    </w:p>
    <w:p w14:paraId="33F7DFBA" w14:textId="77777777" w:rsidR="00F578D7" w:rsidRPr="00F578D7" w:rsidRDefault="00F578D7" w:rsidP="00F578D7">
      <w:pPr>
        <w:pStyle w:val="a2"/>
        <w:rPr>
          <w:lang w:val="ru-RU"/>
        </w:rPr>
      </w:pPr>
      <w:r w:rsidRPr="005524A7">
        <w:rPr>
          <w:lang w:val="ru-RU"/>
        </w:rPr>
        <w:t>Пример</w:t>
      </w:r>
      <w:r>
        <w:rPr>
          <w:lang w:val="ru-RU"/>
        </w:rPr>
        <w:t>:</w:t>
      </w:r>
    </w:p>
    <w:p w14:paraId="33F7DFBB" w14:textId="77777777" w:rsidR="00F578D7" w:rsidRPr="005524A7" w:rsidRDefault="00F578D7" w:rsidP="00F578D7">
      <w:pPr>
        <w:pStyle w:val="Code"/>
        <w:rPr>
          <w:b/>
          <w:lang w:val="ru-RU"/>
        </w:rPr>
      </w:pPr>
      <w:r w:rsidRPr="00F578D7">
        <w:rPr>
          <w:lang w:val="ru-RU"/>
        </w:rPr>
        <w:t xml:space="preserve">Введите текст, содержащий дату в формате </w:t>
      </w:r>
      <w:r>
        <w:t>dd</w:t>
      </w:r>
      <w:r w:rsidRPr="00F578D7">
        <w:rPr>
          <w:lang w:val="ru-RU"/>
        </w:rPr>
        <w:t>-</w:t>
      </w:r>
      <w:r>
        <w:t>mm</w:t>
      </w:r>
      <w:r w:rsidRPr="00F578D7">
        <w:rPr>
          <w:lang w:val="ru-RU"/>
        </w:rPr>
        <w:t>-</w:t>
      </w:r>
      <w:r>
        <w:t>yyyy</w:t>
      </w:r>
      <w:r w:rsidRPr="00F578D7">
        <w:rPr>
          <w:lang w:val="ru-RU"/>
        </w:rPr>
        <w:t xml:space="preserve">: </w:t>
      </w:r>
      <w:r w:rsidRPr="005524A7">
        <w:rPr>
          <w:b/>
          <w:lang w:val="ru-RU"/>
        </w:rPr>
        <w:t>20</w:t>
      </w:r>
      <w:r w:rsidR="005524A7">
        <w:rPr>
          <w:b/>
          <w:lang w:val="ru-RU"/>
        </w:rPr>
        <w:t>16</w:t>
      </w:r>
      <w:r w:rsidRPr="005524A7">
        <w:rPr>
          <w:b/>
          <w:lang w:val="ru-RU"/>
        </w:rPr>
        <w:t xml:space="preserve"> год наступит 01-01-20</w:t>
      </w:r>
      <w:r w:rsidR="005524A7">
        <w:rPr>
          <w:b/>
          <w:lang w:val="ru-RU"/>
        </w:rPr>
        <w:t>16</w:t>
      </w:r>
      <w:r w:rsidRPr="005524A7">
        <w:rPr>
          <w:b/>
          <w:lang w:val="ru-RU"/>
        </w:rPr>
        <w:t xml:space="preserve"> </w:t>
      </w:r>
    </w:p>
    <w:p w14:paraId="33F7DFBC" w14:textId="77777777" w:rsidR="00F578D7" w:rsidRPr="00F578D7" w:rsidRDefault="00F578D7" w:rsidP="00F578D7">
      <w:pPr>
        <w:pStyle w:val="Code"/>
        <w:rPr>
          <w:lang w:val="ru-RU"/>
        </w:rPr>
      </w:pPr>
      <w:r w:rsidRPr="00F578D7">
        <w:rPr>
          <w:lang w:val="ru-RU"/>
        </w:rPr>
        <w:t>В тексте "20</w:t>
      </w:r>
      <w:r w:rsidR="005524A7">
        <w:rPr>
          <w:lang w:val="ru-RU"/>
        </w:rPr>
        <w:t>16</w:t>
      </w:r>
      <w:r w:rsidRPr="00F578D7">
        <w:rPr>
          <w:lang w:val="ru-RU"/>
        </w:rPr>
        <w:t xml:space="preserve"> год наступит 01-01-20</w:t>
      </w:r>
      <w:r w:rsidR="005524A7">
        <w:rPr>
          <w:lang w:val="ru-RU"/>
        </w:rPr>
        <w:t>16</w:t>
      </w:r>
      <w:r w:rsidRPr="00F578D7">
        <w:rPr>
          <w:lang w:val="ru-RU"/>
        </w:rPr>
        <w:t>" содержится дата.</w:t>
      </w:r>
    </w:p>
    <w:p w14:paraId="33F7DFBD" w14:textId="77777777" w:rsidR="00F578D7" w:rsidRDefault="00F578D7" w:rsidP="00F578D7">
      <w:pPr>
        <w:pStyle w:val="20"/>
      </w:pPr>
      <w:r>
        <w:t>HTML replacer</w:t>
      </w:r>
    </w:p>
    <w:p w14:paraId="33F7DFBE" w14:textId="77777777" w:rsidR="00F578D7" w:rsidRPr="00F578D7" w:rsidRDefault="00F578D7" w:rsidP="00F578D7">
      <w:pPr>
        <w:pStyle w:val="a2"/>
        <w:rPr>
          <w:lang w:val="ru-RU"/>
        </w:rPr>
      </w:pPr>
      <w:r w:rsidRPr="00F578D7">
        <w:rPr>
          <w:lang w:val="ru-RU"/>
        </w:rPr>
        <w:t xml:space="preserve">Напишите программу, которая заменяет все найденные в тексте </w:t>
      </w:r>
      <w:r>
        <w:rPr>
          <w:lang w:val="ru-RU"/>
        </w:rPr>
        <w:t xml:space="preserve">теги </w:t>
      </w:r>
      <w:r>
        <w:t>HTML</w:t>
      </w:r>
      <w:r>
        <w:rPr>
          <w:lang w:val="ru-RU"/>
        </w:rPr>
        <w:t xml:space="preserve"> на знак подчёркивания</w:t>
      </w:r>
      <w:r w:rsidRPr="00F578D7">
        <w:rPr>
          <w:lang w:val="ru-RU"/>
        </w:rPr>
        <w:t>.</w:t>
      </w:r>
    </w:p>
    <w:p w14:paraId="33F7DFBF" w14:textId="77777777" w:rsidR="00F578D7" w:rsidRPr="00F578D7" w:rsidRDefault="00F578D7" w:rsidP="00F578D7">
      <w:pPr>
        <w:pStyle w:val="a2"/>
        <w:rPr>
          <w:lang w:val="ru-RU"/>
        </w:rPr>
      </w:pPr>
      <w:r w:rsidRPr="005524A7">
        <w:rPr>
          <w:lang w:val="ru-RU"/>
        </w:rPr>
        <w:t>Пример</w:t>
      </w:r>
      <w:r>
        <w:rPr>
          <w:lang w:val="ru-RU"/>
        </w:rPr>
        <w:t>:</w:t>
      </w:r>
    </w:p>
    <w:p w14:paraId="33F7DFC0" w14:textId="77777777" w:rsidR="00F578D7" w:rsidRPr="005524A7" w:rsidRDefault="00F578D7" w:rsidP="00F578D7">
      <w:pPr>
        <w:pStyle w:val="Code"/>
        <w:rPr>
          <w:b/>
          <w:lang w:val="ru-RU"/>
        </w:rPr>
      </w:pPr>
      <w:r w:rsidRPr="005524A7">
        <w:rPr>
          <w:lang w:val="ru-RU"/>
        </w:rPr>
        <w:t xml:space="preserve">Введите текст: </w:t>
      </w:r>
      <w:r w:rsidRPr="005524A7">
        <w:rPr>
          <w:b/>
          <w:lang w:val="ru-RU"/>
        </w:rPr>
        <w:t>&lt;</w:t>
      </w:r>
      <w:r w:rsidRPr="005524A7">
        <w:rPr>
          <w:b/>
        </w:rPr>
        <w:t>b</w:t>
      </w:r>
      <w:r w:rsidRPr="005524A7">
        <w:rPr>
          <w:b/>
          <w:lang w:val="ru-RU"/>
        </w:rPr>
        <w:t>&gt;Это&lt;/</w:t>
      </w:r>
      <w:r w:rsidRPr="005524A7">
        <w:rPr>
          <w:b/>
        </w:rPr>
        <w:t>b</w:t>
      </w:r>
      <w:r w:rsidRPr="005524A7">
        <w:rPr>
          <w:b/>
          <w:lang w:val="ru-RU"/>
        </w:rPr>
        <w:t>&gt; текст &lt;</w:t>
      </w:r>
      <w:r w:rsidRPr="005524A7">
        <w:rPr>
          <w:b/>
        </w:rPr>
        <w:t>i</w:t>
      </w:r>
      <w:r w:rsidRPr="005524A7">
        <w:rPr>
          <w:b/>
          <w:lang w:val="ru-RU"/>
        </w:rPr>
        <w:t>&gt;с&lt;/</w:t>
      </w:r>
      <w:r w:rsidRPr="005524A7">
        <w:rPr>
          <w:b/>
        </w:rPr>
        <w:t>i</w:t>
      </w:r>
      <w:r w:rsidRPr="005524A7">
        <w:rPr>
          <w:b/>
          <w:lang w:val="ru-RU"/>
        </w:rPr>
        <w:t>&gt; &lt;</w:t>
      </w:r>
      <w:r w:rsidRPr="005524A7">
        <w:rPr>
          <w:b/>
        </w:rPr>
        <w:t>font</w:t>
      </w:r>
      <w:r w:rsidRPr="005524A7">
        <w:rPr>
          <w:b/>
          <w:lang w:val="ru-RU"/>
        </w:rPr>
        <w:t xml:space="preserve"> </w:t>
      </w:r>
      <w:r w:rsidRPr="005524A7">
        <w:rPr>
          <w:b/>
        </w:rPr>
        <w:t>color</w:t>
      </w:r>
      <w:r w:rsidRPr="005524A7">
        <w:rPr>
          <w:b/>
          <w:lang w:val="ru-RU"/>
        </w:rPr>
        <w:t>="</w:t>
      </w:r>
      <w:r w:rsidRPr="005524A7">
        <w:rPr>
          <w:b/>
        </w:rPr>
        <w:t>red</w:t>
      </w:r>
      <w:r w:rsidRPr="005524A7">
        <w:rPr>
          <w:b/>
          <w:lang w:val="ru-RU"/>
        </w:rPr>
        <w:t>"&gt;</w:t>
      </w:r>
      <w:r w:rsidRPr="005524A7">
        <w:rPr>
          <w:b/>
        </w:rPr>
        <w:t>HTML</w:t>
      </w:r>
      <w:r w:rsidRPr="005524A7">
        <w:rPr>
          <w:b/>
          <w:lang w:val="ru-RU"/>
        </w:rPr>
        <w:t>&lt;/</w:t>
      </w:r>
      <w:r w:rsidRPr="005524A7">
        <w:rPr>
          <w:b/>
        </w:rPr>
        <w:t>font</w:t>
      </w:r>
      <w:r w:rsidRPr="005524A7">
        <w:rPr>
          <w:b/>
          <w:lang w:val="ru-RU"/>
        </w:rPr>
        <w:t xml:space="preserve">&gt; кодами </w:t>
      </w:r>
    </w:p>
    <w:p w14:paraId="33F7DFC1" w14:textId="77777777" w:rsidR="00F578D7" w:rsidRPr="00F578D7" w:rsidRDefault="00F578D7" w:rsidP="00F578D7">
      <w:pPr>
        <w:pStyle w:val="Code"/>
        <w:rPr>
          <w:lang w:val="ru-RU"/>
        </w:rPr>
      </w:pPr>
      <w:r w:rsidRPr="00F578D7">
        <w:rPr>
          <w:lang w:val="ru-RU"/>
        </w:rPr>
        <w:t>Результат замены: _Это_ текст _с_ _</w:t>
      </w:r>
      <w:r>
        <w:t>HTML</w:t>
      </w:r>
      <w:r w:rsidRPr="00F578D7">
        <w:rPr>
          <w:lang w:val="ru-RU"/>
        </w:rPr>
        <w:t>_ кодами</w:t>
      </w:r>
    </w:p>
    <w:p w14:paraId="33F7DFC2" w14:textId="77777777" w:rsidR="00F578D7" w:rsidRDefault="00F578D7" w:rsidP="00F578D7">
      <w:pPr>
        <w:pStyle w:val="20"/>
      </w:pPr>
      <w:r>
        <w:t>EMail finder</w:t>
      </w:r>
    </w:p>
    <w:p w14:paraId="33F7DFC3" w14:textId="77777777" w:rsidR="00F578D7" w:rsidRPr="00F578D7" w:rsidRDefault="00F578D7" w:rsidP="00F578D7">
      <w:pPr>
        <w:pStyle w:val="a2"/>
        <w:rPr>
          <w:lang w:val="ru-RU"/>
        </w:rPr>
      </w:pPr>
      <w:r w:rsidRPr="00F578D7">
        <w:rPr>
          <w:lang w:val="ru-RU"/>
        </w:rPr>
        <w:t xml:space="preserve">Напишите программу, которая находит и выводит на экран все содержащиеся во введённой с клавиатуры текстовой строке адреса электронной почты. Учесть, что имя почтового ящика может содержать буквы, цифры, точку, дефис и знак подчёркивания, причём первым и последним символами могут быть только буквы или цифры. Для имён поддоменов действуют те же самые правила, но точка </w:t>
      </w:r>
      <w:r w:rsidR="005524A7">
        <w:rPr>
          <w:lang w:val="ru-RU"/>
        </w:rPr>
        <w:t>и знак подчёркивания допустимыми</w:t>
      </w:r>
      <w:r w:rsidRPr="00F578D7">
        <w:rPr>
          <w:lang w:val="ru-RU"/>
        </w:rPr>
        <w:t xml:space="preserve"> не явля</w:t>
      </w:r>
      <w:r w:rsidR="005524A7">
        <w:rPr>
          <w:lang w:val="ru-RU"/>
        </w:rPr>
        <w:t>ю</w:t>
      </w:r>
      <w:r w:rsidRPr="00F578D7">
        <w:rPr>
          <w:lang w:val="ru-RU"/>
        </w:rPr>
        <w:t>тся. Имя домена верхнего уровня может состоять только из букв в количестве от 2 до 6.</w:t>
      </w:r>
    </w:p>
    <w:p w14:paraId="33F7DFC4" w14:textId="77777777" w:rsidR="00F578D7" w:rsidRPr="00F578D7" w:rsidRDefault="00F578D7" w:rsidP="00F578D7">
      <w:pPr>
        <w:pStyle w:val="a2"/>
        <w:rPr>
          <w:lang w:val="ru-RU"/>
        </w:rPr>
      </w:pPr>
      <w:r w:rsidRPr="005524A7">
        <w:rPr>
          <w:lang w:val="ru-RU"/>
        </w:rPr>
        <w:t>Пример</w:t>
      </w:r>
      <w:r>
        <w:rPr>
          <w:lang w:val="ru-RU"/>
        </w:rPr>
        <w:t>:</w:t>
      </w:r>
    </w:p>
    <w:p w14:paraId="33F7DFC5" w14:textId="77777777" w:rsidR="00F578D7" w:rsidRPr="00F578D7" w:rsidRDefault="00F578D7" w:rsidP="00F578D7">
      <w:pPr>
        <w:pStyle w:val="Code"/>
        <w:rPr>
          <w:lang w:val="ru-RU"/>
        </w:rPr>
      </w:pPr>
      <w:r w:rsidRPr="00F578D7">
        <w:rPr>
          <w:lang w:val="ru-RU"/>
        </w:rPr>
        <w:t xml:space="preserve">Введите строку: </w:t>
      </w:r>
      <w:r w:rsidRPr="005524A7">
        <w:rPr>
          <w:b/>
          <w:lang w:val="ru-RU"/>
        </w:rPr>
        <w:t xml:space="preserve">Иван: </w:t>
      </w:r>
      <w:r w:rsidRPr="005524A7">
        <w:rPr>
          <w:b/>
        </w:rPr>
        <w:t>ivan</w:t>
      </w:r>
      <w:r w:rsidRPr="005524A7">
        <w:rPr>
          <w:b/>
          <w:lang w:val="ru-RU"/>
        </w:rPr>
        <w:t>@</w:t>
      </w:r>
      <w:r w:rsidRPr="005524A7">
        <w:rPr>
          <w:b/>
        </w:rPr>
        <w:t>mail</w:t>
      </w:r>
      <w:r w:rsidRPr="005524A7">
        <w:rPr>
          <w:b/>
          <w:lang w:val="ru-RU"/>
        </w:rPr>
        <w:t>.</w:t>
      </w:r>
      <w:r w:rsidRPr="005524A7">
        <w:rPr>
          <w:b/>
        </w:rPr>
        <w:t>ru</w:t>
      </w:r>
      <w:r w:rsidRPr="005524A7">
        <w:rPr>
          <w:b/>
          <w:lang w:val="ru-RU"/>
        </w:rPr>
        <w:t xml:space="preserve">, Петр: </w:t>
      </w:r>
      <w:r w:rsidRPr="005524A7">
        <w:rPr>
          <w:b/>
        </w:rPr>
        <w:t>p</w:t>
      </w:r>
      <w:r w:rsidRPr="005524A7">
        <w:rPr>
          <w:b/>
          <w:lang w:val="ru-RU"/>
        </w:rPr>
        <w:t>_</w:t>
      </w:r>
      <w:r w:rsidRPr="005524A7">
        <w:rPr>
          <w:b/>
        </w:rPr>
        <w:t>ivanov</w:t>
      </w:r>
      <w:r w:rsidRPr="005524A7">
        <w:rPr>
          <w:b/>
          <w:lang w:val="ru-RU"/>
        </w:rPr>
        <w:t>@</w:t>
      </w:r>
      <w:r w:rsidRPr="005524A7">
        <w:rPr>
          <w:b/>
        </w:rPr>
        <w:t>mail</w:t>
      </w:r>
      <w:r w:rsidRPr="005524A7">
        <w:rPr>
          <w:b/>
          <w:lang w:val="ru-RU"/>
        </w:rPr>
        <w:t>.</w:t>
      </w:r>
      <w:r w:rsidRPr="005524A7">
        <w:rPr>
          <w:b/>
        </w:rPr>
        <w:t>rol</w:t>
      </w:r>
      <w:r w:rsidRPr="005524A7">
        <w:rPr>
          <w:b/>
          <w:lang w:val="ru-RU"/>
        </w:rPr>
        <w:t>.</w:t>
      </w:r>
      <w:r w:rsidRPr="005524A7">
        <w:rPr>
          <w:b/>
        </w:rPr>
        <w:t>ru</w:t>
      </w:r>
    </w:p>
    <w:p w14:paraId="33F7DFC6" w14:textId="77777777" w:rsidR="00F578D7" w:rsidRPr="00FC65C7" w:rsidRDefault="00F578D7" w:rsidP="00F578D7">
      <w:pPr>
        <w:pStyle w:val="Code"/>
        <w:rPr>
          <w:lang w:val="ru-RU"/>
        </w:rPr>
      </w:pPr>
      <w:r w:rsidRPr="00FC65C7">
        <w:rPr>
          <w:lang w:val="ru-RU"/>
        </w:rPr>
        <w:t>Найденные адреса электронной почты:</w:t>
      </w:r>
    </w:p>
    <w:p w14:paraId="33F7DFC7" w14:textId="77777777" w:rsidR="00F578D7" w:rsidRPr="00FC65C7" w:rsidRDefault="00F578D7" w:rsidP="00F578D7">
      <w:pPr>
        <w:pStyle w:val="Code"/>
        <w:rPr>
          <w:lang w:val="ru-RU"/>
        </w:rPr>
      </w:pPr>
      <w:r>
        <w:t>ivan</w:t>
      </w:r>
      <w:r w:rsidRPr="00FC65C7">
        <w:rPr>
          <w:lang w:val="ru-RU"/>
        </w:rPr>
        <w:t>@</w:t>
      </w:r>
      <w:r>
        <w:t>mail</w:t>
      </w:r>
      <w:r w:rsidRPr="00FC65C7">
        <w:rPr>
          <w:lang w:val="ru-RU"/>
        </w:rPr>
        <w:t>.</w:t>
      </w:r>
      <w:r>
        <w:t>ru</w:t>
      </w:r>
    </w:p>
    <w:p w14:paraId="33F7DFC8" w14:textId="77777777" w:rsidR="00F578D7" w:rsidRPr="00FB3E67" w:rsidRDefault="00F578D7" w:rsidP="00F578D7">
      <w:pPr>
        <w:pStyle w:val="Code"/>
        <w:rPr>
          <w:lang w:val="ru-RU"/>
        </w:rPr>
      </w:pPr>
      <w:r>
        <w:t>p</w:t>
      </w:r>
      <w:r w:rsidRPr="00FB3E67">
        <w:rPr>
          <w:lang w:val="ru-RU"/>
        </w:rPr>
        <w:t>_</w:t>
      </w:r>
      <w:r>
        <w:t>ivanov</w:t>
      </w:r>
      <w:r w:rsidRPr="00FB3E67">
        <w:rPr>
          <w:lang w:val="ru-RU"/>
        </w:rPr>
        <w:t>@</w:t>
      </w:r>
      <w:r>
        <w:t>mail</w:t>
      </w:r>
      <w:r w:rsidRPr="00FB3E67">
        <w:rPr>
          <w:lang w:val="ru-RU"/>
        </w:rPr>
        <w:t>.</w:t>
      </w:r>
      <w:r>
        <w:t>rol</w:t>
      </w:r>
      <w:r w:rsidRPr="00FB3E67">
        <w:rPr>
          <w:lang w:val="ru-RU"/>
        </w:rPr>
        <w:t>.</w:t>
      </w:r>
      <w:r>
        <w:t>ru</w:t>
      </w:r>
    </w:p>
    <w:p w14:paraId="33F7DFDE" w14:textId="77777777" w:rsidR="007959D2" w:rsidRPr="00F578D7" w:rsidRDefault="00F578D7" w:rsidP="00F578D7">
      <w:pPr>
        <w:pStyle w:val="Code"/>
        <w:rPr>
          <w:lang w:val="ru-RU"/>
        </w:rPr>
      </w:pPr>
      <w:r w:rsidRPr="00F578D7">
        <w:rPr>
          <w:lang w:val="ru-RU"/>
        </w:rPr>
        <w:t>Вре</w:t>
      </w:r>
      <w:r>
        <w:rPr>
          <w:lang w:val="ru-RU"/>
        </w:rPr>
        <w:t>мя в тексте присутствует 1 раз.</w:t>
      </w:r>
    </w:p>
    <w:sectPr w:rsidR="007959D2" w:rsidRPr="00F578D7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A9190" w14:textId="77777777" w:rsidR="00684E21" w:rsidRDefault="00684E21">
      <w:r>
        <w:separator/>
      </w:r>
    </w:p>
  </w:endnote>
  <w:endnote w:type="continuationSeparator" w:id="0">
    <w:p w14:paraId="3A631FA3" w14:textId="77777777" w:rsidR="00684E21" w:rsidRDefault="0068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7DFEC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33F7DFEE" w14:textId="77777777" w:rsidTr="009410B3">
      <w:tc>
        <w:tcPr>
          <w:tcW w:w="8472" w:type="dxa"/>
        </w:tcPr>
        <w:p w14:paraId="33F7DFED" w14:textId="79E9A512" w:rsidR="00AF3313" w:rsidRDefault="00BB0FEC" w:rsidP="00673DBC">
          <w:fldSimple w:instr=" DOCPROPERTY  Classification  \* MERGEFORMAT ">
            <w:r w:rsidR="004A4C53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CF14FA">
            <w:rPr>
              <w:noProof/>
            </w:rPr>
            <w:t>August 20, 2019</w:t>
          </w:r>
          <w:r w:rsidR="00AF3313">
            <w:fldChar w:fldCharType="end"/>
          </w:r>
          <w:r w:rsidR="00AF3313">
            <w:tab/>
          </w:r>
        </w:p>
      </w:tc>
    </w:tr>
  </w:tbl>
  <w:p w14:paraId="33F7DFEF" w14:textId="77777777"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F7DFFE" wp14:editId="33F7DFFF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33F7DFF2" w14:textId="77777777" w:rsidTr="00673DBC">
      <w:tc>
        <w:tcPr>
          <w:tcW w:w="1526" w:type="dxa"/>
          <w:vAlign w:val="center"/>
        </w:tcPr>
        <w:p w14:paraId="33F7DFF0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33F7DFF1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33F7DFF4" w14:textId="77777777" w:rsidTr="00673DBC">
      <w:tc>
        <w:tcPr>
          <w:tcW w:w="9139" w:type="dxa"/>
          <w:gridSpan w:val="2"/>
        </w:tcPr>
        <w:p w14:paraId="33F7DFF3" w14:textId="56C13244" w:rsidR="001F1D2E" w:rsidRDefault="00BB0FEC" w:rsidP="007F4104">
          <w:pPr>
            <w:pStyle w:val="a8"/>
          </w:pPr>
          <w:fldSimple w:instr=" DOCPROPERTY  Classification  \* MERGEFORMAT ">
            <w:r w:rsidR="004A4C53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4A4C53">
              <w:t>2015-09-28</w:t>
            </w:r>
          </w:fldSimple>
        </w:p>
      </w:tc>
    </w:tr>
  </w:tbl>
  <w:p w14:paraId="33F7DFF5" w14:textId="77777777"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3F7E000" wp14:editId="33F7E00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7DFF6" w14:textId="3400E6AB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CF14FA">
      <w:rPr>
        <w:rStyle w:val="af"/>
        <w:rFonts w:eastAsia="MS Gothic"/>
        <w:noProof/>
        <w:sz w:val="18"/>
        <w:szCs w:val="18"/>
      </w:rPr>
      <w:t>2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3F7DFF8" w14:textId="77777777" w:rsidTr="005B4AE6">
      <w:tc>
        <w:tcPr>
          <w:tcW w:w="8472" w:type="dxa"/>
        </w:tcPr>
        <w:p w14:paraId="33F7DFF7" w14:textId="464320EF" w:rsidR="00DF38F2" w:rsidRDefault="00BB0FEC" w:rsidP="007F4104">
          <w:pPr>
            <w:pStyle w:val="a8"/>
          </w:pPr>
          <w:fldSimple w:instr=" DOCPROPERTY  Classification  \* MERGEFORMAT ">
            <w:r w:rsidR="004A4C53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4A4C53">
              <w:t>2015-09-28</w:t>
            </w:r>
          </w:fldSimple>
          <w:r w:rsidR="00DF38F2">
            <w:tab/>
          </w:r>
        </w:p>
      </w:tc>
    </w:tr>
  </w:tbl>
  <w:p w14:paraId="33F7DFF9" w14:textId="77777777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3F7E002" wp14:editId="33F7E003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8F8D9" w14:textId="77777777" w:rsidR="00684E21" w:rsidRDefault="00684E21">
      <w:r>
        <w:separator/>
      </w:r>
    </w:p>
  </w:footnote>
  <w:footnote w:type="continuationSeparator" w:id="0">
    <w:p w14:paraId="67103C4B" w14:textId="77777777" w:rsidR="00684E21" w:rsidRDefault="00684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33F7DFE7" w14:textId="77777777" w:rsidTr="001F3654">
      <w:tc>
        <w:tcPr>
          <w:tcW w:w="8121" w:type="dxa"/>
        </w:tcPr>
        <w:p w14:paraId="33F7DFE5" w14:textId="454E99E0" w:rsidR="00081986" w:rsidRDefault="00BB0FEC" w:rsidP="007F4104">
          <w:pPr>
            <w:pStyle w:val="ab"/>
          </w:pPr>
          <w:fldSimple w:instr=" DOCPROPERTY  Title  \* MERGEFORMAT ">
            <w:r w:rsidR="004A4C53">
              <w:t>Regular Expressions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33F7DFE6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33F7DFEA" w14:textId="77777777" w:rsidTr="004B110A">
      <w:trPr>
        <w:trHeight w:val="340"/>
      </w:trPr>
      <w:tc>
        <w:tcPr>
          <w:tcW w:w="8121" w:type="dxa"/>
        </w:tcPr>
        <w:p w14:paraId="33F7DFE8" w14:textId="7A422FD6"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4A4C53">
              <w:t>EPM-FARM</w:t>
            </w:r>
          </w:fldSimple>
        </w:p>
      </w:tc>
      <w:tc>
        <w:tcPr>
          <w:tcW w:w="1485" w:type="dxa"/>
        </w:tcPr>
        <w:p w14:paraId="33F7DFE9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33F7DFFA" wp14:editId="33F7DFFB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F7DFEB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3F7DFFC" wp14:editId="33F7DFFD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6B5AC6C0"/>
    <w:lvl w:ilvl="0" w:tplc="389E521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C98EE8DC"/>
    <w:lvl w:ilvl="0">
      <w:start w:val="7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proofState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29D2"/>
    <w:rsid w:val="000D4695"/>
    <w:rsid w:val="000E0449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1E7E"/>
    <w:rsid w:val="00152FE3"/>
    <w:rsid w:val="0015371B"/>
    <w:rsid w:val="00157D70"/>
    <w:rsid w:val="001619D5"/>
    <w:rsid w:val="00162437"/>
    <w:rsid w:val="00171785"/>
    <w:rsid w:val="00173FBC"/>
    <w:rsid w:val="00174A99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864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A4C53"/>
    <w:rsid w:val="004B110A"/>
    <w:rsid w:val="004B3D53"/>
    <w:rsid w:val="004B4D2A"/>
    <w:rsid w:val="004C2F82"/>
    <w:rsid w:val="004D29BE"/>
    <w:rsid w:val="004D2C15"/>
    <w:rsid w:val="004E22A3"/>
    <w:rsid w:val="004F05D2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24A7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3F44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84E21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E5A10"/>
    <w:rsid w:val="006F37C1"/>
    <w:rsid w:val="007010F5"/>
    <w:rsid w:val="007074E7"/>
    <w:rsid w:val="00707697"/>
    <w:rsid w:val="007124C3"/>
    <w:rsid w:val="00713C48"/>
    <w:rsid w:val="007161C7"/>
    <w:rsid w:val="0072682A"/>
    <w:rsid w:val="0074425F"/>
    <w:rsid w:val="00750BDF"/>
    <w:rsid w:val="00751326"/>
    <w:rsid w:val="0075737B"/>
    <w:rsid w:val="007608A1"/>
    <w:rsid w:val="0077510E"/>
    <w:rsid w:val="0078686A"/>
    <w:rsid w:val="00790075"/>
    <w:rsid w:val="007959D2"/>
    <w:rsid w:val="007A740E"/>
    <w:rsid w:val="007B6668"/>
    <w:rsid w:val="007C3456"/>
    <w:rsid w:val="007D094C"/>
    <w:rsid w:val="007D2275"/>
    <w:rsid w:val="007E1A19"/>
    <w:rsid w:val="007E247A"/>
    <w:rsid w:val="007E2491"/>
    <w:rsid w:val="007F026A"/>
    <w:rsid w:val="007F4104"/>
    <w:rsid w:val="00802176"/>
    <w:rsid w:val="00806DDB"/>
    <w:rsid w:val="00811D87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0C49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CE9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B0FEC"/>
    <w:rsid w:val="00BC4BBC"/>
    <w:rsid w:val="00BC606B"/>
    <w:rsid w:val="00BC6D7F"/>
    <w:rsid w:val="00BD0CC9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55E1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0746"/>
    <w:rsid w:val="00CD283F"/>
    <w:rsid w:val="00CD7FAA"/>
    <w:rsid w:val="00CF14F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3E43"/>
    <w:rsid w:val="00E37B4C"/>
    <w:rsid w:val="00E37BC3"/>
    <w:rsid w:val="00E44576"/>
    <w:rsid w:val="00E507C7"/>
    <w:rsid w:val="00E74234"/>
    <w:rsid w:val="00E83CD2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578D7"/>
    <w:rsid w:val="00F6260A"/>
    <w:rsid w:val="00F8413B"/>
    <w:rsid w:val="00F9679B"/>
    <w:rsid w:val="00FA1C13"/>
    <w:rsid w:val="00FA2E41"/>
    <w:rsid w:val="00FB3E67"/>
    <w:rsid w:val="00FB4AB7"/>
    <w:rsid w:val="00FC2E4A"/>
    <w:rsid w:val="00FC65C7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F7DFA7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F578D7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C255E1"/>
    <w:p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74425F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F578D7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57AF-8F53-452F-A920-D0362F20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</vt:lpstr>
    </vt:vector>
  </TitlesOfParts>
  <Manager/>
  <Company>EPAM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</dc:title>
  <dc:subject>Task 07</dc:subject>
  <dc:creator>Dmitry Vereskun</dc:creator>
  <cp:keywords/>
  <dc:description/>
  <cp:lastModifiedBy>VODOROD</cp:lastModifiedBy>
  <cp:revision>3</cp:revision>
  <cp:lastPrinted>2017-04-10T16:29:00Z</cp:lastPrinted>
  <dcterms:created xsi:type="dcterms:W3CDTF">2019-08-20T14:24:00Z</dcterms:created>
  <dcterms:modified xsi:type="dcterms:W3CDTF">2019-08-25T19:40:00Z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